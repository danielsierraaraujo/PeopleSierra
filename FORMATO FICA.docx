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BC511" w14:textId="40D7B068" w:rsidR="00195084" w:rsidRDefault="00043385" w:rsidP="00F40EFA">
      <w:pPr>
        <w:pStyle w:val="paragraph"/>
        <w:spacing w:before="0" w:beforeAutospacing="0" w:after="0" w:afterAutospacing="0"/>
        <w:jc w:val="center"/>
        <w:textAlignment w:val="baseline"/>
        <w:rPr>
          <w:rFonts w:ascii="Arial MT" w:eastAsia="Arial MT" w:hAnsi="Arial MT" w:cs="Arial MT"/>
          <w:b/>
          <w:bCs/>
          <w:color w:val="7A0000"/>
          <w:sz w:val="26"/>
          <w:szCs w:val="26"/>
          <w:lang w:eastAsia="en-US"/>
        </w:rPr>
      </w:pPr>
      <w:r>
        <w:rPr>
          <w:rFonts w:ascii="Arial MT" w:eastAsia="Arial MT" w:hAnsi="Arial MT" w:cs="Arial MT"/>
          <w:b/>
          <w:bCs/>
          <w:color w:val="7A0000"/>
          <w:sz w:val="26"/>
          <w:szCs w:val="26"/>
          <w:lang w:eastAsia="en-US"/>
        </w:rPr>
        <w:t>EXAMEN CIBERINTELIGENCIA</w:t>
      </w:r>
      <w:bookmarkStart w:id="0" w:name="_GoBack"/>
      <w:bookmarkEnd w:id="0"/>
    </w:p>
    <w:p w14:paraId="1FCAF420" w14:textId="18CED2DA" w:rsidR="00F40EFA" w:rsidRPr="00A846C1" w:rsidRDefault="00F40EFA" w:rsidP="00F40E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A846C1">
        <w:rPr>
          <w:rStyle w:val="normaltextrun"/>
          <w:rFonts w:ascii="Arial" w:hAnsi="Arial" w:cs="Arial"/>
          <w:sz w:val="22"/>
          <w:szCs w:val="22"/>
        </w:rPr>
        <w:t>Autores (Apellido 1, Nombre 1; Apellido 2, Nombre 2; etc.)</w:t>
      </w:r>
      <w:r w:rsidRPr="00A846C1">
        <w:rPr>
          <w:rStyle w:val="eop"/>
          <w:rFonts w:ascii="Arial" w:hAnsi="Arial" w:cs="Arial"/>
          <w:sz w:val="22"/>
          <w:szCs w:val="22"/>
        </w:rPr>
        <w:t> </w:t>
      </w:r>
    </w:p>
    <w:p w14:paraId="48044438" w14:textId="26E9F645" w:rsidR="00F40EFA" w:rsidRDefault="00F40EFA" w:rsidP="00F40EF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846C1">
        <w:rPr>
          <w:rStyle w:val="normaltextrun"/>
          <w:rFonts w:ascii="Arial" w:hAnsi="Arial" w:cs="Arial"/>
          <w:b/>
          <w:bCs/>
          <w:sz w:val="22"/>
          <w:szCs w:val="22"/>
        </w:rPr>
        <w:t xml:space="preserve">Estudiantes del curso </w:t>
      </w:r>
      <w:r w:rsidRPr="00A846C1">
        <w:rPr>
          <w:rStyle w:val="normaltextrun"/>
          <w:rFonts w:ascii="Arial" w:hAnsi="Arial" w:cs="Arial"/>
          <w:b/>
          <w:bCs/>
          <w:color w:val="808080" w:themeColor="background1" w:themeShade="80"/>
          <w:sz w:val="22"/>
          <w:szCs w:val="22"/>
        </w:rPr>
        <w:t>[</w:t>
      </w:r>
      <w:r w:rsidR="00F411BB" w:rsidRPr="00F411BB">
        <w:rPr>
          <w:rStyle w:val="normaltextrun"/>
          <w:rFonts w:ascii="Arial" w:hAnsi="Arial" w:cs="Arial"/>
          <w:b/>
          <w:bCs/>
          <w:color w:val="808080" w:themeColor="background1" w:themeShade="80"/>
          <w:sz w:val="22"/>
          <w:szCs w:val="22"/>
        </w:rPr>
        <w:t>ITIZ 1301</w:t>
      </w:r>
      <w:r w:rsidRPr="00A846C1">
        <w:rPr>
          <w:rStyle w:val="normaltextrun"/>
          <w:rFonts w:ascii="Arial" w:hAnsi="Arial" w:cs="Arial"/>
          <w:b/>
          <w:bCs/>
          <w:color w:val="808080" w:themeColor="background1" w:themeShade="80"/>
          <w:sz w:val="22"/>
          <w:szCs w:val="22"/>
        </w:rPr>
        <w:t>]</w:t>
      </w:r>
      <w:r w:rsidRPr="00A846C1">
        <w:rPr>
          <w:rStyle w:val="normaltextrun"/>
          <w:rFonts w:ascii="Arial" w:hAnsi="Arial" w:cs="Arial"/>
          <w:b/>
          <w:bCs/>
          <w:sz w:val="22"/>
          <w:szCs w:val="22"/>
        </w:rPr>
        <w:t xml:space="preserve"> – </w:t>
      </w:r>
      <w:r w:rsidRPr="00A846C1">
        <w:rPr>
          <w:rStyle w:val="normaltextrun"/>
          <w:rFonts w:ascii="Arial" w:hAnsi="Arial" w:cs="Arial"/>
          <w:b/>
          <w:bCs/>
          <w:color w:val="808080" w:themeColor="background1" w:themeShade="80"/>
          <w:sz w:val="22"/>
          <w:szCs w:val="22"/>
        </w:rPr>
        <w:t>[</w:t>
      </w:r>
      <w:r w:rsidR="000F5D15" w:rsidRPr="000F5D15">
        <w:rPr>
          <w:rStyle w:val="normaltextrun"/>
          <w:rFonts w:ascii="Arial" w:hAnsi="Arial" w:cs="Arial"/>
          <w:b/>
          <w:bCs/>
          <w:color w:val="808080" w:themeColor="background1" w:themeShade="80"/>
          <w:sz w:val="22"/>
          <w:szCs w:val="22"/>
        </w:rPr>
        <w:t>FUNDAMENTOS DE CIBERSEGURIDAD</w:t>
      </w:r>
      <w:r w:rsidRPr="00A846C1">
        <w:rPr>
          <w:rStyle w:val="normaltextrun"/>
          <w:rFonts w:ascii="Arial" w:hAnsi="Arial" w:cs="Arial"/>
          <w:b/>
          <w:bCs/>
          <w:color w:val="808080" w:themeColor="background1" w:themeShade="80"/>
          <w:sz w:val="22"/>
          <w:szCs w:val="22"/>
        </w:rPr>
        <w:t>]</w:t>
      </w:r>
      <w:r w:rsidRPr="00A846C1">
        <w:rPr>
          <w:rStyle w:val="normaltextrun"/>
          <w:rFonts w:ascii="Arial" w:hAnsi="Arial" w:cs="Arial"/>
          <w:b/>
          <w:bCs/>
          <w:sz w:val="22"/>
          <w:szCs w:val="22"/>
        </w:rPr>
        <w:t>, Universidad de Las Américas, Quito-Ecuador</w:t>
      </w:r>
      <w:r w:rsidRPr="00A846C1">
        <w:rPr>
          <w:rStyle w:val="eop"/>
          <w:rFonts w:ascii="Arial" w:hAnsi="Arial" w:cs="Arial"/>
          <w:sz w:val="22"/>
          <w:szCs w:val="22"/>
        </w:rPr>
        <w:t> </w:t>
      </w:r>
    </w:p>
    <w:p w14:paraId="0D45D919" w14:textId="77777777" w:rsidR="00AB598D" w:rsidRPr="00A846C1" w:rsidRDefault="00AB598D" w:rsidP="00F40EF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</w:p>
    <w:p w14:paraId="2213A26D" w14:textId="77777777" w:rsidR="00AB598D" w:rsidRPr="00AB598D" w:rsidRDefault="00AB598D" w:rsidP="00AB598D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I.</w:t>
      </w: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RESUMEN  </w:t>
      </w:r>
    </w:p>
    <w:p w14:paraId="664AF2E2" w14:textId="7CC687FF" w:rsid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46617FB" w14:textId="77777777" w:rsidR="003621BC" w:rsidRPr="00AB598D" w:rsidRDefault="003621BC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5A546DA" w14:textId="210C6B95" w:rsidR="00AB598D" w:rsidRPr="00AB598D" w:rsidRDefault="00AB598D" w:rsidP="00AB598D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II.</w:t>
      </w: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>OBJETIVOS</w:t>
      </w:r>
    </w:p>
    <w:p w14:paraId="23FAE2CA" w14:textId="77777777" w:rsid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EC3F755" w14:textId="77777777" w:rsidR="003621BC" w:rsidRDefault="003621BC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7D02CD0" w14:textId="0D597356" w:rsidR="00AB598D" w:rsidRPr="00AB598D" w:rsidRDefault="00AB598D" w:rsidP="59010572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</w:t>
      </w:r>
      <w:r w:rsidR="00151B9B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II</w:t>
      </w:r>
      <w:r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.</w:t>
      </w:r>
      <w:r>
        <w:tab/>
      </w:r>
      <w:r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MATERIALES Y EQUIPO</w:t>
      </w:r>
      <w:r w:rsidR="7A0AD759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S</w:t>
      </w:r>
      <w:r w:rsidR="389A4496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 COMPLEMENTARIOS</w:t>
      </w:r>
    </w:p>
    <w:p w14:paraId="5853EEBE" w14:textId="4DDF4D3D" w:rsidR="00AB598D" w:rsidRDefault="00AB598D" w:rsidP="59010572">
      <w:pPr>
        <w:jc w:val="both"/>
        <w:rPr>
          <w:rFonts w:asciiTheme="minorHAnsi" w:hAnsiTheme="minorHAnsi" w:cstheme="minorBidi"/>
          <w:sz w:val="24"/>
          <w:szCs w:val="24"/>
          <w:lang w:val="es-EC"/>
        </w:rPr>
      </w:pPr>
    </w:p>
    <w:p w14:paraId="27DC4E34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6FADE4B" w14:textId="3BAA68F5" w:rsidR="00AB598D" w:rsidRPr="00AB598D" w:rsidRDefault="00151B9B" w:rsidP="59010572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</w:t>
      </w:r>
      <w:r w:rsidR="00AB598D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V.</w:t>
      </w:r>
      <w:r w:rsidR="00AB598D">
        <w:tab/>
      </w:r>
      <w:r w:rsidR="00AB598D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PROCEDIMIENTO </w:t>
      </w:r>
      <w:r w:rsidR="6D470D45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O DESARROLLO</w:t>
      </w:r>
    </w:p>
    <w:p w14:paraId="012EB2F9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E013201" w14:textId="22D0349F" w:rsidR="59010572" w:rsidRDefault="59010572" w:rsidP="59010572">
      <w:pPr>
        <w:jc w:val="both"/>
        <w:rPr>
          <w:rFonts w:asciiTheme="minorHAnsi" w:hAnsiTheme="minorHAnsi" w:cstheme="minorBidi"/>
          <w:sz w:val="24"/>
          <w:szCs w:val="24"/>
          <w:lang w:val="es-EC"/>
        </w:rPr>
      </w:pPr>
    </w:p>
    <w:p w14:paraId="1F6869E9" w14:textId="13895A1F" w:rsidR="00AB598D" w:rsidRPr="00AB598D" w:rsidRDefault="00AB598D" w:rsidP="59010572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V.</w:t>
      </w:r>
      <w:r>
        <w:tab/>
      </w:r>
      <w:r w:rsidR="64FD6012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ANALISIS DE </w:t>
      </w:r>
      <w:r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RESULTADOS </w:t>
      </w:r>
    </w:p>
    <w:p w14:paraId="03B3DD33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639A0EE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0BDF952B" w14:textId="175305F2" w:rsidR="00AB598D" w:rsidRPr="00AB598D" w:rsidRDefault="00AB598D" w:rsidP="00AB598D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VI.</w:t>
      </w: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CONCLUSIONES   </w:t>
      </w:r>
    </w:p>
    <w:p w14:paraId="1B6A49C5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79CD86A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7275025" w14:textId="6717CE9B" w:rsidR="00AB598D" w:rsidRPr="00AB598D" w:rsidRDefault="00AB598D" w:rsidP="00AB598D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VII.</w:t>
      </w:r>
      <w:r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RECOMENDACIONES </w:t>
      </w:r>
    </w:p>
    <w:p w14:paraId="7A3A7C05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30B4D131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23CA0491" w14:textId="43A526D5" w:rsidR="00AB598D" w:rsidRPr="00AB598D" w:rsidRDefault="00151B9B" w:rsidP="00AB598D">
      <w:pPr>
        <w:shd w:val="clear" w:color="auto" w:fill="D9D9D9" w:themeFill="background1" w:themeFillShade="D9"/>
        <w:jc w:val="both"/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VIII</w:t>
      </w:r>
      <w:r w:rsidR="00AB598D"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>.</w:t>
      </w:r>
      <w:r w:rsidR="00AB598D" w:rsidRPr="00AB598D">
        <w:rPr>
          <w:rFonts w:asciiTheme="minorHAnsi" w:hAnsiTheme="minorHAnsi" w:cstheme="minorHAnsi"/>
          <w:b/>
          <w:bCs/>
          <w:color w:val="1F3864" w:themeColor="accent1" w:themeShade="80"/>
          <w:sz w:val="24"/>
          <w:szCs w:val="24"/>
          <w:lang w:val="es-EC"/>
        </w:rPr>
        <w:tab/>
        <w:t xml:space="preserve">ANEXOS   </w:t>
      </w:r>
    </w:p>
    <w:p w14:paraId="181DF842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50C9BDB0" w14:textId="77777777" w:rsidR="00AB598D" w:rsidRPr="00AB598D" w:rsidRDefault="00AB598D" w:rsidP="00AB598D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p w14:paraId="667EEE3D" w14:textId="31CF8A3A" w:rsidR="00AB598D" w:rsidRPr="00AB598D" w:rsidRDefault="00151B9B" w:rsidP="59010572">
      <w:pPr>
        <w:shd w:val="clear" w:color="auto" w:fill="D9D9D9" w:themeFill="background1" w:themeFillShade="D9"/>
        <w:jc w:val="both"/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</w:pPr>
      <w:r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I</w:t>
      </w:r>
      <w:r w:rsidR="00AB598D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X.</w:t>
      </w:r>
      <w:r w:rsidR="00AB598D">
        <w:tab/>
      </w:r>
      <w:r w:rsidR="00AB598D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BIBLIOGRAFÍA </w:t>
      </w:r>
      <w:r w:rsidR="15277278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>COMPLEMENTARIA</w:t>
      </w:r>
      <w:r w:rsidR="00AB598D" w:rsidRPr="59010572">
        <w:rPr>
          <w:rFonts w:asciiTheme="minorHAnsi" w:hAnsiTheme="minorHAnsi" w:cstheme="minorBidi"/>
          <w:b/>
          <w:bCs/>
          <w:color w:val="1F3864" w:themeColor="accent1" w:themeShade="80"/>
          <w:sz w:val="24"/>
          <w:szCs w:val="24"/>
          <w:lang w:val="es-EC"/>
        </w:rPr>
        <w:t xml:space="preserve"> </w:t>
      </w:r>
    </w:p>
    <w:p w14:paraId="4697DC4A" w14:textId="77777777" w:rsidR="00B20661" w:rsidRDefault="00B20661" w:rsidP="00971E6E">
      <w:pPr>
        <w:jc w:val="both"/>
        <w:rPr>
          <w:rFonts w:asciiTheme="minorHAnsi" w:hAnsiTheme="minorHAnsi" w:cstheme="minorHAnsi"/>
          <w:sz w:val="24"/>
          <w:szCs w:val="24"/>
          <w:lang w:val="es-EC"/>
        </w:rPr>
      </w:pPr>
    </w:p>
    <w:sectPr w:rsidR="00B20661" w:rsidSect="00F40EFA">
      <w:headerReference w:type="default" r:id="rId7"/>
      <w:footerReference w:type="default" r:id="rId8"/>
      <w:pgSz w:w="11906" w:h="16838"/>
      <w:pgMar w:top="1434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95DAF" w14:textId="77777777" w:rsidR="00270413" w:rsidRDefault="00270413" w:rsidP="00966454">
      <w:r>
        <w:separator/>
      </w:r>
    </w:p>
  </w:endnote>
  <w:endnote w:type="continuationSeparator" w:id="0">
    <w:p w14:paraId="06DA7E1E" w14:textId="77777777" w:rsidR="00270413" w:rsidRDefault="00270413" w:rsidP="0096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9AC28" w14:textId="77777777" w:rsidR="004038FE" w:rsidRDefault="00151B9B">
    <w:pPr>
      <w:pStyle w:val="Footer"/>
    </w:pPr>
    <w:r w:rsidRPr="004038FE">
      <w:rPr>
        <w:noProof/>
      </w:rPr>
      <w:drawing>
        <wp:anchor distT="0" distB="0" distL="114300" distR="114300" simplePos="0" relativeHeight="251660288" behindDoc="0" locked="0" layoutInCell="1" allowOverlap="1" wp14:anchorId="36A379EF" wp14:editId="38899194">
          <wp:simplePos x="0" y="0"/>
          <wp:positionH relativeFrom="page">
            <wp:posOffset>54591</wp:posOffset>
          </wp:positionH>
          <wp:positionV relativeFrom="paragraph">
            <wp:posOffset>191381</wp:posOffset>
          </wp:positionV>
          <wp:extent cx="604265" cy="325373"/>
          <wp:effectExtent l="0" t="0" r="5715" b="0"/>
          <wp:wrapNone/>
          <wp:docPr id="39" name="Imagen 39" descr="Icon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536" cy="329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F8489" w14:textId="77777777" w:rsidR="00270413" w:rsidRDefault="00270413" w:rsidP="00966454">
      <w:r>
        <w:separator/>
      </w:r>
    </w:p>
  </w:footnote>
  <w:footnote w:type="continuationSeparator" w:id="0">
    <w:p w14:paraId="5B2C0E5B" w14:textId="77777777" w:rsidR="00270413" w:rsidRDefault="00270413" w:rsidP="009664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6F0F1" w14:textId="33D02F61" w:rsidR="004038FE" w:rsidRPr="00B901AA" w:rsidRDefault="00151B9B" w:rsidP="004038FE">
    <w:pPr>
      <w:pStyle w:val="Header"/>
      <w:jc w:val="center"/>
      <w:rPr>
        <w:b/>
        <w:bCs/>
        <w:smallCaps/>
        <w:sz w:val="36"/>
        <w:szCs w:val="36"/>
      </w:rPr>
    </w:pPr>
    <w:r w:rsidRPr="00B901AA">
      <w:rPr>
        <w:noProof/>
        <w:sz w:val="40"/>
        <w:szCs w:val="40"/>
      </w:rPr>
      <w:drawing>
        <wp:anchor distT="0" distB="0" distL="114300" distR="114300" simplePos="0" relativeHeight="251661312" behindDoc="0" locked="0" layoutInCell="1" allowOverlap="1" wp14:anchorId="4A07BD82" wp14:editId="25FDFE11">
          <wp:simplePos x="0" y="0"/>
          <wp:positionH relativeFrom="column">
            <wp:posOffset>-1021867</wp:posOffset>
          </wp:positionH>
          <wp:positionV relativeFrom="paragraph">
            <wp:posOffset>-427033</wp:posOffset>
          </wp:positionV>
          <wp:extent cx="600075" cy="638810"/>
          <wp:effectExtent l="0" t="0" r="9525" b="8890"/>
          <wp:wrapNone/>
          <wp:docPr id="38" name="Imagen 38" descr="Imagen que contiene Logotipo  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Logotipo  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056" b="-1"/>
                  <a:stretch/>
                </pic:blipFill>
                <pic:spPr bwMode="auto">
                  <a:xfrm>
                    <a:off x="0" y="0"/>
                    <a:ext cx="600075" cy="6388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1AA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08A3DA" wp14:editId="12829539">
              <wp:simplePos x="0" y="0"/>
              <wp:positionH relativeFrom="page">
                <wp:align>left</wp:align>
              </wp:positionH>
              <wp:positionV relativeFrom="paragraph">
                <wp:posOffset>-449580</wp:posOffset>
              </wp:positionV>
              <wp:extent cx="668655" cy="11122584"/>
              <wp:effectExtent l="0" t="0" r="17145" b="222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655" cy="11122584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4B1670E1" id="Rectángulo 2" o:spid="_x0000_s1026" style="position:absolute;margin-left:0;margin-top:-35.4pt;width:52.65pt;height:875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e414WwIAAAgFAAAOAAAAZHJzL2Uyb0RvYy54bWysVMFu2zAMvQ/YPwi6L46DJMuCOkXQosOA oA3WDj2rslQbk0WNUuJkXz9Kdpyu6y7DclAokXyknh59cXloDNsr9DXYguejMWfKSihr+1zwbw83 Hxac+SBsKQxYVfCj8vxy9f7dReuWagIVmFIhIxDrl60reBWCW2aZl5VqhB+BU5acGrARgbb4nJUo WkJvTDYZj+dZC1g6BKm8p9PrzslXCV9rJcOd1l4FZgpOvYW0Ylqf4pqtLsTyGYWratm3If6hi0bU looOUNciCLbD+g+oppYIHnQYSWgy0LqWKt2BbpOPX93mvhJOpbsQOd4NNPn/Bytv9/dui0RD6/zS kxlvcdDYxH/qjx0SWceBLHUITNLhfL6Yz2acSXLleT6ZzBbTSGd2Tnfow2cFDYtGwZFeI5Ek9hsf utBTCOWdG0hWOBoVezD2q9KsLqnkJGUnbagrg2wv6FXL73l3XIlSdUezMf36Xobo1FkCi6i6NmbA 7QGi5n7H7XrsY2OaSpIaEsd/a6hLHKJTRbBhSGxqC/hWsgl537ju4k/EdHREZp6gPG6RIXRi9k7e 1MTvRviwFUjqJZ3TRIY7WrSBtuDQW5xVgD/fOo/xJCryctbSNBTc/9gJVJyZL5bk9imfTuP4pM10 9nFCG3zpeXrpsbvmCuhpcpp9J5MZ44M5mRqheaTBXceq5BJWUu2Cy4CnzVXoppRGX6r1OoXRyDgR NvbeyQgeWY36eTg8CnS9yALp8xZOkyOWr7TWxcZMC+tdAF0nIZ557fmmcUuC6T8NcZ5f7lPU+QO2 +gUAAP//AwBQSwMEFAAGAAgAAAAhALqX6PDfAAAACQEAAA8AAABkcnMvZG93bnJldi54bWxMj8FO wzAQRO9I/IO1SFxQ6wCiVGmcqlSgXMKB0A9w4m0SEa8j200DX8/2BLfdndHsm2w720FM6EPvSMH9 MgGB1DjTU6vg8Pm2WIMIUZPRgyNU8I0Btvn1VaZT4870gVMVW8EhFFKtoItxTKUMTYdWh6UbkVg7 Om915NW30nh95nA7yIckWUmre+IPnR5x32HzVZ2sgp+pPhTFrtR379W+9EV4eS3bWanbm3m3ARFx jn9muOAzOuTMVLsTmSAGBVwkKlg8J1zgIidPjyBqHlZrPsk8k/8b5L8AAAD//wMAUEsBAi0AFAAG AAgAAAAhALaDOJL+AAAA4QEAABMAAAAAAAAAAAAAAAAAAAAAAFtDb250ZW50X1R5cGVzXS54bWxQ SwECLQAUAAYACAAAACEAOP0h/9YAAACUAQAACwAAAAAAAAAAAAAAAAAvAQAAX3JlbHMvLnJlbHNQ SwECLQAUAAYACAAAACEANnuNeFsCAAAIBQAADgAAAAAAAAAAAAAAAAAuAgAAZHJzL2Uyb0RvYy54 bWxQSwECLQAUAAYACAAAACEAupfo8N8AAAAJAQAADwAAAAAAAAAAAAAAAAC1BAAAZHJzL2Rvd25y ZXYueG1sUEsFBgAAAAAEAAQA8wAAAMEFAAAAAA== " fillcolor="black [3200]" strokecolor="black [1600]" strokeweight="1pt">
              <w10:wrap anchorx="page"/>
            </v:rect>
          </w:pict>
        </mc:Fallback>
      </mc:AlternateContent>
    </w:r>
    <w:r w:rsidRPr="00B901AA">
      <w:rPr>
        <w:b/>
        <w:bCs/>
        <w:smallCaps/>
        <w:sz w:val="40"/>
        <w:szCs w:val="40"/>
      </w:rPr>
      <w:t>FACULTAD DE INGENIERÍA Y CIENCIAS APLICADAS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62A6B"/>
    <w:multiLevelType w:val="hybridMultilevel"/>
    <w:tmpl w:val="07C69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2B0F"/>
    <w:multiLevelType w:val="hybridMultilevel"/>
    <w:tmpl w:val="FE9C3DDC"/>
    <w:lvl w:ilvl="0" w:tplc="7D1CFC6C">
      <w:start w:val="1"/>
      <w:numFmt w:val="upperRoman"/>
      <w:lvlText w:val="%1."/>
      <w:lvlJc w:val="left"/>
      <w:pPr>
        <w:ind w:left="1080" w:hanging="720"/>
      </w:pPr>
      <w:rPr>
        <w:rFonts w:hint="default"/>
        <w:color w:val="1F3864" w:themeColor="accent1" w:themeShade="8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62A74"/>
    <w:multiLevelType w:val="hybridMultilevel"/>
    <w:tmpl w:val="B03EAF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54"/>
    <w:rsid w:val="0000760C"/>
    <w:rsid w:val="00043385"/>
    <w:rsid w:val="00065092"/>
    <w:rsid w:val="000F5D15"/>
    <w:rsid w:val="00151B9B"/>
    <w:rsid w:val="00156C6F"/>
    <w:rsid w:val="00195084"/>
    <w:rsid w:val="001F16E5"/>
    <w:rsid w:val="00270413"/>
    <w:rsid w:val="00270EB6"/>
    <w:rsid w:val="002B575B"/>
    <w:rsid w:val="00342816"/>
    <w:rsid w:val="003621BC"/>
    <w:rsid w:val="004D1855"/>
    <w:rsid w:val="005040AA"/>
    <w:rsid w:val="005F47D5"/>
    <w:rsid w:val="006A42DB"/>
    <w:rsid w:val="007672D1"/>
    <w:rsid w:val="00966454"/>
    <w:rsid w:val="00971E6E"/>
    <w:rsid w:val="00A846C1"/>
    <w:rsid w:val="00AB598D"/>
    <w:rsid w:val="00B20661"/>
    <w:rsid w:val="00D55116"/>
    <w:rsid w:val="00E934A5"/>
    <w:rsid w:val="00F40EFA"/>
    <w:rsid w:val="00F411BB"/>
    <w:rsid w:val="0A1C3F26"/>
    <w:rsid w:val="15277278"/>
    <w:rsid w:val="223F6BC8"/>
    <w:rsid w:val="389A4496"/>
    <w:rsid w:val="3E585BCB"/>
    <w:rsid w:val="445B9D2B"/>
    <w:rsid w:val="48A0293D"/>
    <w:rsid w:val="58AB1F51"/>
    <w:rsid w:val="59010572"/>
    <w:rsid w:val="64FD6012"/>
    <w:rsid w:val="6D470D45"/>
    <w:rsid w:val="73D89113"/>
    <w:rsid w:val="7A0AD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3A7E8"/>
  <w15:chartTrackingRefBased/>
  <w15:docId w15:val="{D80E9C18-5DDC-4760-8906-B66F46FA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6E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HeaderChar">
    <w:name w:val="Header Char"/>
    <w:basedOn w:val="DefaultParagraphFont"/>
    <w:link w:val="Header"/>
    <w:uiPriority w:val="99"/>
    <w:rsid w:val="001F16E5"/>
  </w:style>
  <w:style w:type="paragraph" w:styleId="Footer">
    <w:name w:val="footer"/>
    <w:basedOn w:val="Normal"/>
    <w:link w:val="FooterChar"/>
    <w:uiPriority w:val="99"/>
    <w:unhideWhenUsed/>
    <w:rsid w:val="001F16E5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EC"/>
    </w:rPr>
  </w:style>
  <w:style w:type="character" w:customStyle="1" w:styleId="FooterChar">
    <w:name w:val="Footer Char"/>
    <w:basedOn w:val="DefaultParagraphFont"/>
    <w:link w:val="Footer"/>
    <w:uiPriority w:val="99"/>
    <w:rsid w:val="001F16E5"/>
  </w:style>
  <w:style w:type="paragraph" w:styleId="BodyText">
    <w:name w:val="Body Text"/>
    <w:basedOn w:val="Normal"/>
    <w:link w:val="BodyTextChar"/>
    <w:uiPriority w:val="1"/>
    <w:qFormat/>
    <w:rsid w:val="001F16E5"/>
  </w:style>
  <w:style w:type="character" w:customStyle="1" w:styleId="BodyTextChar">
    <w:name w:val="Body Text Char"/>
    <w:basedOn w:val="DefaultParagraphFont"/>
    <w:link w:val="BodyText"/>
    <w:uiPriority w:val="1"/>
    <w:rsid w:val="001F16E5"/>
    <w:rPr>
      <w:rFonts w:ascii="Arial MT" w:eastAsia="Arial MT" w:hAnsi="Arial MT" w:cs="Arial MT"/>
      <w:lang w:val="es-ES"/>
    </w:rPr>
  </w:style>
  <w:style w:type="paragraph" w:styleId="ListParagraph">
    <w:name w:val="List Paragraph"/>
    <w:basedOn w:val="Normal"/>
    <w:uiPriority w:val="34"/>
    <w:qFormat/>
    <w:rsid w:val="001F16E5"/>
    <w:pPr>
      <w:ind w:left="720"/>
      <w:contextualSpacing/>
    </w:pPr>
  </w:style>
  <w:style w:type="table" w:styleId="TableGrid">
    <w:name w:val="Table Grid"/>
    <w:basedOn w:val="TableNormal"/>
    <w:uiPriority w:val="39"/>
    <w:rsid w:val="00971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56C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DefaultParagraphFont"/>
    <w:rsid w:val="00156C6F"/>
  </w:style>
  <w:style w:type="character" w:customStyle="1" w:styleId="eop">
    <w:name w:val="eop"/>
    <w:basedOn w:val="DefaultParagraphFont"/>
    <w:rsid w:val="0015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Plantillas%20personalizadas%20de%20Office\PlantillaWordUD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PlantillaWordUDLA.dotx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crossover</cp:lastModifiedBy>
  <cp:revision>7</cp:revision>
  <dcterms:created xsi:type="dcterms:W3CDTF">2023-05-08T17:45:00Z</dcterms:created>
  <dcterms:modified xsi:type="dcterms:W3CDTF">2024-12-13T23:57:00Z</dcterms:modified>
</cp:coreProperties>
</file>