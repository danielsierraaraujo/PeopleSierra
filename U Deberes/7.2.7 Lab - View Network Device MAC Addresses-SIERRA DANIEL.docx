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26849" w14:textId="77777777" w:rsidR="00FA00ED" w:rsidRDefault="00000000" w:rsidP="00FA00ED">
      <w:pPr>
        <w:pStyle w:val="Ttulo"/>
        <w:rPr>
          <w:rStyle w:val="LabTitleInstVersred"/>
        </w:rPr>
      </w:pPr>
      <w:sdt>
        <w:sdtPr>
          <w:rPr>
            <w:b w:val="0"/>
            <w:color w:val="EE0000"/>
          </w:rPr>
          <w:alias w:val="Título"/>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33B76">
            <w:t>Laboratorio - Ver direcciones MAC de dispositivos de red</w:t>
          </w:r>
        </w:sdtContent>
      </w:sdt>
      <w:r w:rsidR="00D33B76">
        <w:rPr>
          <w:rStyle w:val="LabTitleInstVersred"/>
        </w:rPr>
        <w:t xml:space="preserve"> </w:t>
      </w:r>
    </w:p>
    <w:p w14:paraId="2430BF0D" w14:textId="1669A959" w:rsidR="00D306D3" w:rsidRDefault="00D306D3" w:rsidP="00FA00ED">
      <w:pPr>
        <w:pStyle w:val="Ttulo"/>
      </w:pPr>
      <w:r>
        <w:t>Topología</w:t>
      </w:r>
    </w:p>
    <w:p w14:paraId="7D1E0D2B" w14:textId="77777777" w:rsidR="00D306D3" w:rsidRDefault="00D306D3" w:rsidP="00D306D3">
      <w:pPr>
        <w:pStyle w:val="Visual"/>
      </w:pPr>
      <w:r>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D306D3">
      <w:pPr>
        <w:pStyle w:val="Ttulo1"/>
      </w:pPr>
      <w:r>
        <w:t>Tabla de asignación de direcciones</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25201F">
            <w:pPr>
              <w:pStyle w:val="TableHeading"/>
            </w:pPr>
            <w:r>
              <w:t>Dispositivo</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25201F">
            <w:pPr>
              <w:pStyle w:val="TableHeading"/>
            </w:pPr>
            <w:r>
              <w:t>Interfaz</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25201F">
            <w:pPr>
              <w:pStyle w:val="TableHeading"/>
            </w:pPr>
            <w:r>
              <w:t>Dirección IP</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25201F">
            <w:pPr>
              <w:pStyle w:val="TableHeading"/>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25201F">
            <w:pPr>
              <w:pStyle w:val="TableHeading"/>
            </w:pPr>
            <w:r>
              <w:t>Gateway predeterminado</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25201F">
            <w:pPr>
              <w:pStyle w:val="TableText"/>
            </w:pPr>
            <w:r>
              <w:t>S1</w:t>
            </w:r>
          </w:p>
        </w:tc>
        <w:tc>
          <w:tcPr>
            <w:tcW w:w="2070" w:type="dxa"/>
            <w:vAlign w:val="bottom"/>
          </w:tcPr>
          <w:p w14:paraId="78540C66" w14:textId="77777777" w:rsidR="00D306D3" w:rsidRDefault="00D306D3" w:rsidP="0025201F">
            <w:pPr>
              <w:pStyle w:val="TableText"/>
            </w:pPr>
            <w:r>
              <w:t>VLAN 1</w:t>
            </w:r>
          </w:p>
        </w:tc>
        <w:tc>
          <w:tcPr>
            <w:tcW w:w="2070" w:type="dxa"/>
            <w:vAlign w:val="bottom"/>
          </w:tcPr>
          <w:p w14:paraId="4B6C9D64" w14:textId="65194D53" w:rsidR="00D306D3" w:rsidRDefault="00D306D3" w:rsidP="0025201F">
            <w:pPr>
              <w:pStyle w:val="TableText"/>
            </w:pPr>
            <w:r>
              <w:t>192.168.1.2</w:t>
            </w:r>
          </w:p>
        </w:tc>
        <w:tc>
          <w:tcPr>
            <w:tcW w:w="2082" w:type="dxa"/>
            <w:vAlign w:val="bottom"/>
          </w:tcPr>
          <w:p w14:paraId="20DED461" w14:textId="77777777" w:rsidR="00D306D3" w:rsidRPr="00E87D62" w:rsidRDefault="00D306D3" w:rsidP="0025201F">
            <w:pPr>
              <w:pStyle w:val="TableText"/>
            </w:pPr>
            <w:r>
              <w:t>255.255.255.0</w:t>
            </w:r>
          </w:p>
        </w:tc>
        <w:tc>
          <w:tcPr>
            <w:tcW w:w="1800" w:type="dxa"/>
            <w:vAlign w:val="bottom"/>
          </w:tcPr>
          <w:p w14:paraId="1F8658EB" w14:textId="77777777" w:rsidR="00D306D3" w:rsidRPr="00E87D62" w:rsidRDefault="00D306D3" w:rsidP="0025201F">
            <w:pPr>
              <w:pStyle w:val="TableText"/>
            </w:pPr>
            <w:r>
              <w:t>N/D</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25201F">
            <w:pPr>
              <w:pStyle w:val="TableText"/>
            </w:pPr>
            <w:r>
              <w:t>PC-A</w:t>
            </w:r>
          </w:p>
        </w:tc>
        <w:tc>
          <w:tcPr>
            <w:tcW w:w="2070" w:type="dxa"/>
            <w:vAlign w:val="bottom"/>
          </w:tcPr>
          <w:p w14:paraId="6A79A8AB" w14:textId="77777777" w:rsidR="00D306D3" w:rsidRPr="00E87D62" w:rsidRDefault="00D306D3" w:rsidP="0025201F">
            <w:pPr>
              <w:pStyle w:val="TableText"/>
            </w:pPr>
            <w:r>
              <w:t>NIC</w:t>
            </w:r>
          </w:p>
        </w:tc>
        <w:tc>
          <w:tcPr>
            <w:tcW w:w="2070" w:type="dxa"/>
            <w:vAlign w:val="bottom"/>
          </w:tcPr>
          <w:p w14:paraId="58488EEC" w14:textId="77777777" w:rsidR="00D306D3" w:rsidRPr="00E87D62" w:rsidRDefault="00D306D3" w:rsidP="0025201F">
            <w:pPr>
              <w:pStyle w:val="TableText"/>
            </w:pPr>
            <w:r>
              <w:t>192.168.1.3</w:t>
            </w:r>
          </w:p>
        </w:tc>
        <w:tc>
          <w:tcPr>
            <w:tcW w:w="2082" w:type="dxa"/>
            <w:vAlign w:val="bottom"/>
          </w:tcPr>
          <w:p w14:paraId="729FD5AA" w14:textId="77777777" w:rsidR="00D306D3" w:rsidRPr="00E87D62" w:rsidRDefault="00D306D3" w:rsidP="0025201F">
            <w:pPr>
              <w:pStyle w:val="TableText"/>
            </w:pPr>
            <w:r>
              <w:t>255.255.255.0</w:t>
            </w:r>
          </w:p>
        </w:tc>
        <w:tc>
          <w:tcPr>
            <w:tcW w:w="1800" w:type="dxa"/>
            <w:vAlign w:val="bottom"/>
          </w:tcPr>
          <w:p w14:paraId="78D4C41B" w14:textId="77777777" w:rsidR="00D306D3" w:rsidRPr="00E87D62" w:rsidRDefault="00D306D3" w:rsidP="0025201F">
            <w:pPr>
              <w:pStyle w:val="TableText"/>
            </w:pPr>
            <w:r>
              <w:t>192.168.1.1</w:t>
            </w:r>
          </w:p>
        </w:tc>
      </w:tr>
    </w:tbl>
    <w:p w14:paraId="3021005B" w14:textId="72EB3A57" w:rsidR="00442D63" w:rsidRDefault="00442D63" w:rsidP="00D306D3">
      <w:pPr>
        <w:pStyle w:val="Ttulo1"/>
      </w:pPr>
      <w:r>
        <w:t>Nombre: Daniel Sierra</w:t>
      </w:r>
    </w:p>
    <w:p w14:paraId="2447AD30" w14:textId="26BCB2B8" w:rsidR="00D306D3" w:rsidRPr="00BB73FF" w:rsidRDefault="00D306D3" w:rsidP="00D306D3">
      <w:pPr>
        <w:pStyle w:val="Ttulo1"/>
      </w:pPr>
      <w:r>
        <w:t>Objetivos</w:t>
      </w:r>
    </w:p>
    <w:p w14:paraId="6CCBD836" w14:textId="77777777" w:rsidR="00D306D3" w:rsidRPr="004C0909" w:rsidRDefault="00D306D3" w:rsidP="00D306D3">
      <w:pPr>
        <w:pStyle w:val="BodyTextL25Bold"/>
      </w:pPr>
      <w:r>
        <w:t>Parte 1: Configurar los dispositivos y verificar la conectividad</w:t>
      </w:r>
    </w:p>
    <w:p w14:paraId="63327E49" w14:textId="77777777" w:rsidR="00D306D3" w:rsidRDefault="00D306D3" w:rsidP="00D306D3">
      <w:pPr>
        <w:pStyle w:val="BodyTextL25Bold"/>
      </w:pPr>
      <w:r>
        <w:t>Parte 2: Mostrar, describir y analizar las direcciones MAC de Ethernet</w:t>
      </w:r>
    </w:p>
    <w:p w14:paraId="23239B4D" w14:textId="77777777" w:rsidR="00D306D3" w:rsidRPr="00C07FD9" w:rsidRDefault="00D306D3" w:rsidP="00D306D3">
      <w:pPr>
        <w:pStyle w:val="Ttulo1"/>
      </w:pPr>
      <w:r>
        <w:t>Aspectos básicos/situación</w:t>
      </w:r>
    </w:p>
    <w:p w14:paraId="28099837" w14:textId="77777777" w:rsidR="00D306D3" w:rsidRDefault="00D306D3" w:rsidP="00D306D3">
      <w:pPr>
        <w:pStyle w:val="BodyTextL25"/>
      </w:pPr>
      <w:r>
        <w:t>Cada dispositivo de una LAN Ethernet se identifica con una dirección MAC de capa 2. Esta dirección es asignada por el fabricante y se almacena en el firmware de la NIC. En esta práctica de laboratorio, se explorarán y se analizarán los componentes de una dirección MAC y la manera en que puede encontrar esta información en un switch y en una PC.</w:t>
      </w:r>
    </w:p>
    <w:p w14:paraId="13213526" w14:textId="77777777" w:rsidR="00D306D3" w:rsidRDefault="00D306D3" w:rsidP="00D306D3">
      <w:pPr>
        <w:pStyle w:val="BodyTextL25"/>
      </w:pPr>
      <w:r>
        <w:t>Realizará el cableado de los equipos como se muestra en la topología. Configurará el switch y la PC según la tabla de direccionamiento. También probará la conectividad de red para verificar las configuraciones.</w:t>
      </w:r>
    </w:p>
    <w:p w14:paraId="7C00AAFF" w14:textId="77777777" w:rsidR="00D306D3" w:rsidRDefault="00D306D3" w:rsidP="00D306D3">
      <w:pPr>
        <w:pStyle w:val="BodyTextL25"/>
      </w:pPr>
      <w:r>
        <w:t>Una vez que los dispositivos estén configurados y que verifique la conectividad de red, utilizará diferentes comandos para recuperar la información de los dispositivos y responder preguntas sobre los equipos de red.</w:t>
      </w:r>
    </w:p>
    <w:p w14:paraId="40AD01AE" w14:textId="77777777" w:rsidR="00D306D3" w:rsidRDefault="00D306D3" w:rsidP="00D306D3">
      <w:pPr>
        <w:pStyle w:val="BodyTextL25"/>
        <w:rPr>
          <w:b/>
        </w:rPr>
      </w:pPr>
      <w:r>
        <w:rPr>
          <w:b/>
        </w:rPr>
        <w:t>Note</w:t>
      </w:r>
      <w:r>
        <w:t>: Los switches que se usan son Cisco Catalyst 2960 con Cisco IOS Release 15.0(2) (imagen lanbasek9). Se pueden utilizar otros switches y otras versiones de Cisco IOS. Según el modelo y la versión de Cisco IOS, los comandos disponibles y los resultados que se obtienen pueden diferir de los que se muestran en las prácticas de laboratorio.</w:t>
      </w:r>
    </w:p>
    <w:p w14:paraId="48265297" w14:textId="77777777" w:rsidR="00D306D3" w:rsidRPr="00683036" w:rsidRDefault="00D306D3" w:rsidP="00D306D3">
      <w:pPr>
        <w:pStyle w:val="BodyTextL25"/>
      </w:pPr>
      <w:r>
        <w:rPr>
          <w:b/>
        </w:rPr>
        <w:t>Nota</w:t>
      </w:r>
      <w:r w:rsidRPr="0034604B">
        <w:t>: Asegúrese de que los interruptores se hayan borrado y no tengan configuraciones de inicio. Si no está seguro, consulte al instructor.</w:t>
      </w:r>
    </w:p>
    <w:p w14:paraId="5C9E719D" w14:textId="77777777" w:rsidR="00D306D3" w:rsidRDefault="00D306D3" w:rsidP="00D306D3">
      <w:pPr>
        <w:pStyle w:val="Ttulo1"/>
      </w:pPr>
      <w:r>
        <w:t>Recursos necesarios</w:t>
      </w:r>
    </w:p>
    <w:p w14:paraId="45798CF8" w14:textId="77777777" w:rsidR="00D306D3" w:rsidRDefault="00D306D3" w:rsidP="00D306D3">
      <w:pPr>
        <w:pStyle w:val="Bulletlevel1"/>
        <w:spacing w:before="60" w:after="60" w:line="276" w:lineRule="auto"/>
      </w:pPr>
      <w:r>
        <w:t>1 Switch (Cisco 2960 con Cisco IOS Release 15.2 (2) imagen lanbasek9 o comparable)</w:t>
      </w:r>
    </w:p>
    <w:p w14:paraId="6321F1D7" w14:textId="77777777" w:rsidR="00D306D3" w:rsidRDefault="00D306D3" w:rsidP="00D306D3">
      <w:pPr>
        <w:pStyle w:val="Bulletlevel1"/>
        <w:spacing w:before="60" w:after="60" w:line="276" w:lineRule="auto"/>
      </w:pPr>
      <w:r>
        <w:t>1 PC (Windows 7 u 8 con un programa de emulación de terminal, como Tera Term)</w:t>
      </w:r>
    </w:p>
    <w:p w14:paraId="2847A697" w14:textId="77777777" w:rsidR="00D306D3" w:rsidRDefault="00D306D3" w:rsidP="00D306D3">
      <w:pPr>
        <w:pStyle w:val="Bulletlevel1"/>
        <w:spacing w:before="60" w:after="60" w:line="276" w:lineRule="auto"/>
      </w:pPr>
      <w:r>
        <w:t>Cable de consola para configurar el switch Cisco mediante los puertos de consola</w:t>
      </w:r>
    </w:p>
    <w:p w14:paraId="5FCEAE65" w14:textId="77777777" w:rsidR="00D306D3" w:rsidRDefault="00D306D3" w:rsidP="00D306D3">
      <w:pPr>
        <w:pStyle w:val="Bulletlevel1"/>
        <w:spacing w:before="60" w:after="60" w:line="276" w:lineRule="auto"/>
      </w:pPr>
      <w:r>
        <w:lastRenderedPageBreak/>
        <w:t>Cables Ethernet, como se muestra en la topología</w:t>
      </w:r>
    </w:p>
    <w:p w14:paraId="56E0840A" w14:textId="788E3667" w:rsidR="00103091" w:rsidRDefault="00103091" w:rsidP="00B92246">
      <w:pPr>
        <w:pStyle w:val="Ttulo1"/>
      </w:pPr>
      <w:r>
        <w:t>Instrucciones</w:t>
      </w:r>
    </w:p>
    <w:p w14:paraId="170533BB" w14:textId="3E08137D" w:rsidR="00D306D3" w:rsidRPr="00A60146" w:rsidRDefault="00D306D3" w:rsidP="004F7CFF">
      <w:pPr>
        <w:pStyle w:val="Ttulo2"/>
      </w:pPr>
      <w:r>
        <w:t>Configurar los dispositivos y verificar la conectividad</w:t>
      </w:r>
    </w:p>
    <w:p w14:paraId="3D9E5B02" w14:textId="77777777" w:rsidR="00D306D3" w:rsidRDefault="00D306D3" w:rsidP="00D306D3">
      <w:pPr>
        <w:pStyle w:val="BodyTextL25"/>
      </w:pPr>
      <w:r>
        <w:t>En esta parte, configurará la topología de la red y los parámetros básicos, como las direcciones IP de la interfaz y el nombre de los dispositivos. Para obtener información sobre nombres y direcciones de dispositivos, consulte la topología y la tabla de direccionamiento.</w:t>
      </w:r>
    </w:p>
    <w:p w14:paraId="7F163FE7" w14:textId="77777777" w:rsidR="00D306D3" w:rsidRDefault="00D306D3" w:rsidP="002C6C17">
      <w:pPr>
        <w:pStyle w:val="Ttulo3"/>
      </w:pPr>
      <w:r>
        <w:t>Realizar el cableado de red tal como se muestra en la topología.</w:t>
      </w:r>
    </w:p>
    <w:p w14:paraId="139E7B81" w14:textId="77777777" w:rsidR="00D306D3" w:rsidRDefault="00D306D3" w:rsidP="002C6C17">
      <w:pPr>
        <w:pStyle w:val="SubStepAlpha"/>
      </w:pPr>
      <w:r>
        <w:t>Conecte los dispositivos tal como se muestra en la topología y realice el cableado según sea necesario.</w:t>
      </w:r>
    </w:p>
    <w:p w14:paraId="41F4BDA2" w14:textId="77777777" w:rsidR="00D306D3" w:rsidRDefault="00D306D3" w:rsidP="00D306D3">
      <w:pPr>
        <w:pStyle w:val="SubStepAlpha"/>
      </w:pPr>
      <w:r>
        <w:t>Encienda todos los dispositivos de la topología.</w:t>
      </w:r>
    </w:p>
    <w:p w14:paraId="651BCB69" w14:textId="77777777" w:rsidR="00D306D3" w:rsidRPr="00C07FD9" w:rsidRDefault="00D306D3" w:rsidP="002C6C17">
      <w:pPr>
        <w:pStyle w:val="Ttulo3"/>
      </w:pPr>
      <w:r>
        <w:t>Configurar la dirección IPv4 para la PC.</w:t>
      </w:r>
    </w:p>
    <w:p w14:paraId="765779FF" w14:textId="77777777" w:rsidR="00D306D3" w:rsidRDefault="00D306D3" w:rsidP="002C6C17">
      <w:pPr>
        <w:pStyle w:val="SubStepAlpha"/>
      </w:pPr>
      <w:r>
        <w:t>Configure la dirección IPv4, la máscara de subred y la dirección del gateway predeterminado para la PC-A.</w:t>
      </w:r>
    </w:p>
    <w:p w14:paraId="14F01956" w14:textId="77777777" w:rsidR="00D306D3" w:rsidRDefault="00D306D3" w:rsidP="00F40890">
      <w:pPr>
        <w:pStyle w:val="SubStepAlpha"/>
        <w:spacing w:after="0"/>
      </w:pPr>
      <w:r>
        <w:t>En el símbolo del sistema en la PC-A, haga ping a la dirección del switch.</w:t>
      </w:r>
    </w:p>
    <w:p w14:paraId="5A08A8B8" w14:textId="77777777" w:rsidR="002C6C17" w:rsidRDefault="002C6C17" w:rsidP="002C6C17">
      <w:pPr>
        <w:pStyle w:val="ConfigWindow"/>
      </w:pPr>
      <w:r>
        <w:t>Abra una ventana de intérprete de comandos de Windows</w:t>
      </w:r>
    </w:p>
    <w:p w14:paraId="193D88B1" w14:textId="77777777" w:rsidR="002C6C17" w:rsidRDefault="002C6C17" w:rsidP="002C6C17">
      <w:pPr>
        <w:pStyle w:val="Ttulo4"/>
      </w:pPr>
      <w:r>
        <w:t>Pregunta:</w:t>
      </w:r>
    </w:p>
    <w:p w14:paraId="34939A18" w14:textId="6449317F" w:rsidR="002C6C17" w:rsidRDefault="00D306D3" w:rsidP="00882B65">
      <w:pPr>
        <w:pStyle w:val="BodyTextL50"/>
        <w:spacing w:before="0"/>
      </w:pPr>
      <w:r>
        <w:t>¿Fueron correctos los pings?</w:t>
      </w:r>
    </w:p>
    <w:p w14:paraId="0B242CB5" w14:textId="6C762D26" w:rsidR="00882B65" w:rsidRDefault="00882B65" w:rsidP="00882B65">
      <w:pPr>
        <w:pStyle w:val="BodyTextL50"/>
        <w:spacing w:before="0"/>
        <w:ind w:left="0"/>
      </w:pPr>
      <w:r w:rsidRPr="00882B65">
        <w:t>Si los pings fueron correctos, es una señal de que la configuración básica de la red está funcionando bien.</w:t>
      </w:r>
      <w:r>
        <w:t xml:space="preserve"> </w:t>
      </w:r>
    </w:p>
    <w:p w14:paraId="58151958" w14:textId="164F238D" w:rsidR="00882B65" w:rsidRPr="00882B65" w:rsidRDefault="00882B65" w:rsidP="00882B65">
      <w:pPr>
        <w:pStyle w:val="Bulletlevel1"/>
        <w:rPr>
          <w:lang w:val="es-EC"/>
        </w:rPr>
      </w:pPr>
      <w:r w:rsidRPr="00882B65">
        <w:rPr>
          <w:lang w:val="es-EC"/>
        </w:rPr>
        <w:t xml:space="preserve">Esto indica que la </w:t>
      </w:r>
      <w:r w:rsidRPr="00882B65">
        <w:rPr>
          <w:b/>
          <w:bCs/>
          <w:lang w:val="es-EC"/>
        </w:rPr>
        <w:t>PC-A</w:t>
      </w:r>
      <w:r w:rsidRPr="00882B65">
        <w:rPr>
          <w:lang w:val="es-EC"/>
        </w:rPr>
        <w:t xml:space="preserve"> logró comunicarse con el </w:t>
      </w:r>
      <w:r w:rsidRPr="00882B65">
        <w:rPr>
          <w:b/>
          <w:bCs/>
          <w:lang w:val="es-EC"/>
        </w:rPr>
        <w:t>Switch S1</w:t>
      </w:r>
      <w:r w:rsidRPr="00882B65">
        <w:rPr>
          <w:lang w:val="es-EC"/>
        </w:rPr>
        <w:t xml:space="preserve"> a través de la red, lo cual es un indicativo de que ambos dispositivos están configurados correctamente con las direcciones IP correctas.</w:t>
      </w:r>
    </w:p>
    <w:p w14:paraId="2ECB0591" w14:textId="0F622119" w:rsidR="00882B65" w:rsidRPr="00882B65" w:rsidRDefault="00882B65" w:rsidP="00882B65">
      <w:pPr>
        <w:pStyle w:val="Bulletlevel1"/>
        <w:rPr>
          <w:lang w:val="es-EC"/>
        </w:rPr>
      </w:pPr>
      <w:r w:rsidRPr="00882B65">
        <w:rPr>
          <w:lang w:val="es-EC"/>
        </w:rPr>
        <w:t xml:space="preserve">El </w:t>
      </w:r>
      <w:r w:rsidRPr="00882B65">
        <w:rPr>
          <w:b/>
          <w:bCs/>
          <w:lang w:val="es-EC"/>
        </w:rPr>
        <w:t>tiempo de respuesta</w:t>
      </w:r>
      <w:r w:rsidRPr="00882B65">
        <w:rPr>
          <w:lang w:val="es-EC"/>
        </w:rPr>
        <w:t xml:space="preserve"> (time) suele ser muy bajo, ya que está en la misma red local y no pasa por dispositivos intermedios como </w:t>
      </w:r>
      <w:proofErr w:type="spellStart"/>
      <w:r w:rsidRPr="00882B65">
        <w:rPr>
          <w:lang w:val="es-EC"/>
        </w:rPr>
        <w:t>routers</w:t>
      </w:r>
      <w:proofErr w:type="spellEnd"/>
      <w:r w:rsidRPr="00882B65">
        <w:rPr>
          <w:lang w:val="es-EC"/>
        </w:rPr>
        <w:t>.</w:t>
      </w:r>
    </w:p>
    <w:p w14:paraId="1D8B5E0B" w14:textId="77777777" w:rsidR="00D306D3" w:rsidRDefault="00D306D3" w:rsidP="002C6C17">
      <w:pPr>
        <w:pStyle w:val="Ttulo3"/>
      </w:pPr>
      <w:r>
        <w:t>Configurar los parámetros básicos para el switch.</w:t>
      </w:r>
    </w:p>
    <w:p w14:paraId="06A37EE0" w14:textId="77777777" w:rsidR="00D306D3" w:rsidRPr="005157DE" w:rsidRDefault="00D306D3" w:rsidP="00D306D3">
      <w:pPr>
        <w:pStyle w:val="BodyTextL25"/>
      </w:pPr>
      <w:r>
        <w:t>En este paso, configurará el nombre del dispositivo y la dirección IP, y desactivará la búsqueda de DNS en el switch.</w:t>
      </w:r>
    </w:p>
    <w:p w14:paraId="494717AA" w14:textId="77777777" w:rsidR="00D306D3" w:rsidRDefault="00D306D3" w:rsidP="004F7CFF">
      <w:pPr>
        <w:pStyle w:val="SubStepAlpha"/>
      </w:pPr>
      <w:r>
        <w:t>Acceda al switch mediante el puerto de consola e ingrese al modo de configuración global.</w:t>
      </w:r>
    </w:p>
    <w:p w14:paraId="4763A8C1" w14:textId="77777777" w:rsidR="004F7CFF" w:rsidRDefault="004F7CFF" w:rsidP="004F7CFF">
      <w:pPr>
        <w:pStyle w:val="ConfigWindow"/>
      </w:pPr>
      <w:r>
        <w:t>Abre una ventana de configuración.</w:t>
      </w:r>
    </w:p>
    <w:p w14:paraId="554DBF57" w14:textId="77777777" w:rsidR="00D306D3" w:rsidRPr="00882B65" w:rsidRDefault="00D306D3" w:rsidP="00D306D3">
      <w:pPr>
        <w:pStyle w:val="CMD"/>
        <w:rPr>
          <w:lang w:val="en-US"/>
        </w:rPr>
      </w:pPr>
      <w:r w:rsidRPr="00882B65">
        <w:rPr>
          <w:lang w:val="en-US"/>
        </w:rPr>
        <w:t xml:space="preserve">Switch&gt; </w:t>
      </w:r>
      <w:r w:rsidRPr="00882B65">
        <w:rPr>
          <w:b/>
          <w:lang w:val="en-US"/>
        </w:rPr>
        <w:t>enable</w:t>
      </w:r>
    </w:p>
    <w:p w14:paraId="22B25488" w14:textId="77777777" w:rsidR="00D306D3" w:rsidRPr="00882B65" w:rsidRDefault="00D306D3" w:rsidP="00D306D3">
      <w:pPr>
        <w:pStyle w:val="CMD"/>
        <w:rPr>
          <w:b/>
          <w:lang w:val="en-US"/>
        </w:rPr>
      </w:pPr>
      <w:r w:rsidRPr="00882B65">
        <w:rPr>
          <w:lang w:val="en-US"/>
        </w:rPr>
        <w:t xml:space="preserve">Switch# </w:t>
      </w:r>
      <w:r w:rsidRPr="00882B65">
        <w:rPr>
          <w:b/>
          <w:lang w:val="en-US"/>
        </w:rPr>
        <w:t>configure terminal</w:t>
      </w:r>
    </w:p>
    <w:p w14:paraId="2E61BCC6" w14:textId="77777777" w:rsidR="00D306D3" w:rsidRPr="00882B65" w:rsidRDefault="00D306D3" w:rsidP="00D306D3">
      <w:pPr>
        <w:pStyle w:val="CMD"/>
        <w:rPr>
          <w:lang w:val="en-US"/>
        </w:rPr>
      </w:pPr>
      <w:r w:rsidRPr="00882B65">
        <w:rPr>
          <w:lang w:val="en-US"/>
        </w:rPr>
        <w:t>Enter configuration commands, one per line.  End with CNTL/Z.</w:t>
      </w:r>
    </w:p>
    <w:p w14:paraId="7693C9D3" w14:textId="77777777" w:rsidR="00D306D3" w:rsidRPr="00882B65" w:rsidRDefault="00D306D3" w:rsidP="00D306D3">
      <w:pPr>
        <w:pStyle w:val="CMD"/>
        <w:rPr>
          <w:lang w:val="en-US"/>
        </w:rPr>
      </w:pPr>
      <w:r w:rsidRPr="00882B65">
        <w:rPr>
          <w:lang w:val="en-US"/>
        </w:rPr>
        <w:t>Switch(config)#</w:t>
      </w:r>
    </w:p>
    <w:p w14:paraId="1EB291F3" w14:textId="77777777" w:rsidR="00D306D3" w:rsidRDefault="00D306D3" w:rsidP="004F7CFF">
      <w:pPr>
        <w:pStyle w:val="SubStepAlpha"/>
      </w:pPr>
      <w:r>
        <w:t>Asigne un nombre de host al switch según la tabla de direccionamiento.</w:t>
      </w:r>
    </w:p>
    <w:p w14:paraId="4395D924" w14:textId="77777777" w:rsidR="00D306D3" w:rsidRPr="00DB5C6B" w:rsidRDefault="00D306D3" w:rsidP="00D306D3">
      <w:pPr>
        <w:pStyle w:val="CMD"/>
        <w:rPr>
          <w:b/>
        </w:rPr>
      </w:pPr>
      <w:r>
        <w:t xml:space="preserve">Switch(config)# </w:t>
      </w:r>
      <w:r>
        <w:rPr>
          <w:b/>
        </w:rPr>
        <w:t>hostname S1</w:t>
      </w:r>
    </w:p>
    <w:p w14:paraId="66B806F4" w14:textId="77777777" w:rsidR="00D306D3" w:rsidRDefault="00D306D3" w:rsidP="004F7CFF">
      <w:pPr>
        <w:pStyle w:val="SubStepAlpha"/>
      </w:pPr>
      <w:r>
        <w:t>Desactive la búsqueda de DNS.</w:t>
      </w:r>
    </w:p>
    <w:p w14:paraId="3CEFA66B" w14:textId="77777777" w:rsidR="00D306D3" w:rsidRPr="00882B65" w:rsidRDefault="00D306D3" w:rsidP="00D306D3">
      <w:pPr>
        <w:pStyle w:val="CMD"/>
        <w:rPr>
          <w:b/>
          <w:lang w:val="en-US"/>
        </w:rPr>
      </w:pPr>
      <w:r w:rsidRPr="00882B65">
        <w:rPr>
          <w:lang w:val="en-US"/>
        </w:rPr>
        <w:t>S1(</w:t>
      </w:r>
      <w:proofErr w:type="gramStart"/>
      <w:r w:rsidRPr="00882B65">
        <w:rPr>
          <w:lang w:val="en-US"/>
        </w:rPr>
        <w:t>config)#</w:t>
      </w:r>
      <w:proofErr w:type="gramEnd"/>
      <w:r w:rsidRPr="00882B65">
        <w:rPr>
          <w:lang w:val="en-US"/>
        </w:rPr>
        <w:t xml:space="preserve"> </w:t>
      </w:r>
      <w:r w:rsidRPr="00882B65">
        <w:rPr>
          <w:b/>
          <w:lang w:val="en-US"/>
        </w:rPr>
        <w:t xml:space="preserve">no </w:t>
      </w:r>
      <w:proofErr w:type="spellStart"/>
      <w:r w:rsidRPr="00882B65">
        <w:rPr>
          <w:b/>
          <w:lang w:val="en-US"/>
        </w:rPr>
        <w:t>ip</w:t>
      </w:r>
      <w:proofErr w:type="spellEnd"/>
      <w:r w:rsidRPr="00882B65">
        <w:rPr>
          <w:b/>
          <w:lang w:val="en-US"/>
        </w:rPr>
        <w:t xml:space="preserve"> domain-lookup</w:t>
      </w:r>
    </w:p>
    <w:p w14:paraId="50D0204D" w14:textId="77777777" w:rsidR="00D306D3" w:rsidRDefault="00D306D3" w:rsidP="004F7CFF">
      <w:pPr>
        <w:pStyle w:val="SubStepAlpha"/>
      </w:pPr>
      <w:r>
        <w:t>Configure y active la interfaz virtual del switch (SVI) para la LAN virtual (VLAN) 1.</w:t>
      </w:r>
    </w:p>
    <w:p w14:paraId="5B74041C" w14:textId="77777777" w:rsidR="00D306D3" w:rsidRPr="00882B65" w:rsidRDefault="00D306D3" w:rsidP="00D306D3">
      <w:pPr>
        <w:pStyle w:val="CMD"/>
        <w:rPr>
          <w:b/>
          <w:lang w:val="en-US"/>
        </w:rPr>
      </w:pPr>
      <w:r w:rsidRPr="00882B65">
        <w:rPr>
          <w:lang w:val="en-US"/>
        </w:rPr>
        <w:t>S1(</w:t>
      </w:r>
      <w:proofErr w:type="gramStart"/>
      <w:r w:rsidRPr="00882B65">
        <w:rPr>
          <w:lang w:val="en-US"/>
        </w:rPr>
        <w:t>config)#</w:t>
      </w:r>
      <w:proofErr w:type="gramEnd"/>
      <w:r w:rsidRPr="00882B65">
        <w:rPr>
          <w:lang w:val="en-US"/>
        </w:rPr>
        <w:t xml:space="preserve"> </w:t>
      </w:r>
      <w:r w:rsidRPr="00882B65">
        <w:rPr>
          <w:b/>
          <w:lang w:val="en-US"/>
        </w:rPr>
        <w:t xml:space="preserve">interface </w:t>
      </w:r>
      <w:proofErr w:type="spellStart"/>
      <w:r w:rsidRPr="00882B65">
        <w:rPr>
          <w:b/>
          <w:lang w:val="en-US"/>
        </w:rPr>
        <w:t>vlan</w:t>
      </w:r>
      <w:proofErr w:type="spellEnd"/>
      <w:r w:rsidRPr="00882B65">
        <w:rPr>
          <w:b/>
          <w:lang w:val="en-US"/>
        </w:rPr>
        <w:t xml:space="preserve"> 1</w:t>
      </w:r>
    </w:p>
    <w:p w14:paraId="0CCE93B8" w14:textId="01523ADC" w:rsidR="00D306D3" w:rsidRPr="00882B65" w:rsidRDefault="00D306D3" w:rsidP="00D306D3">
      <w:pPr>
        <w:pStyle w:val="CMD"/>
        <w:rPr>
          <w:b/>
          <w:lang w:val="en-US"/>
        </w:rPr>
      </w:pPr>
      <w:r w:rsidRPr="00882B65">
        <w:rPr>
          <w:lang w:val="en-US"/>
        </w:rPr>
        <w:t>S1(config-</w:t>
      </w:r>
      <w:proofErr w:type="gramStart"/>
      <w:r w:rsidRPr="00882B65">
        <w:rPr>
          <w:lang w:val="en-US"/>
        </w:rPr>
        <w:t>if)#</w:t>
      </w:r>
      <w:proofErr w:type="gramEnd"/>
      <w:r w:rsidRPr="00882B65">
        <w:rPr>
          <w:b/>
          <w:lang w:val="en-US"/>
        </w:rPr>
        <w:t xml:space="preserve"> </w:t>
      </w:r>
      <w:proofErr w:type="spellStart"/>
      <w:r w:rsidRPr="00882B65">
        <w:rPr>
          <w:b/>
          <w:lang w:val="en-US"/>
        </w:rPr>
        <w:t>ip</w:t>
      </w:r>
      <w:proofErr w:type="spellEnd"/>
      <w:r w:rsidRPr="00882B65">
        <w:rPr>
          <w:b/>
          <w:lang w:val="en-US"/>
        </w:rPr>
        <w:t xml:space="preserve"> address 192.168.1.2 255.255.255.0</w:t>
      </w:r>
    </w:p>
    <w:p w14:paraId="6C05C2BF" w14:textId="77777777" w:rsidR="00D306D3" w:rsidRPr="00882B65" w:rsidRDefault="00D306D3" w:rsidP="00D306D3">
      <w:pPr>
        <w:pStyle w:val="CMD"/>
        <w:rPr>
          <w:b/>
          <w:lang w:val="en-US"/>
        </w:rPr>
      </w:pPr>
      <w:r w:rsidRPr="00882B65">
        <w:rPr>
          <w:lang w:val="en-US"/>
        </w:rPr>
        <w:t>S1(config-</w:t>
      </w:r>
      <w:proofErr w:type="gramStart"/>
      <w:r w:rsidRPr="00882B65">
        <w:rPr>
          <w:lang w:val="en-US"/>
        </w:rPr>
        <w:t>if)#</w:t>
      </w:r>
      <w:proofErr w:type="gramEnd"/>
      <w:r w:rsidRPr="00882B65">
        <w:rPr>
          <w:b/>
          <w:lang w:val="en-US"/>
        </w:rPr>
        <w:t xml:space="preserve"> no shutdown</w:t>
      </w:r>
    </w:p>
    <w:p w14:paraId="340D0F7A" w14:textId="77777777" w:rsidR="00D306D3" w:rsidRPr="00882B65" w:rsidRDefault="00D306D3" w:rsidP="00D306D3">
      <w:pPr>
        <w:pStyle w:val="CMD"/>
        <w:rPr>
          <w:b/>
          <w:lang w:val="en-US"/>
        </w:rPr>
      </w:pPr>
      <w:r w:rsidRPr="00882B65">
        <w:rPr>
          <w:lang w:val="en-US"/>
        </w:rPr>
        <w:t>S1(config-</w:t>
      </w:r>
      <w:proofErr w:type="gramStart"/>
      <w:r w:rsidRPr="00882B65">
        <w:rPr>
          <w:lang w:val="en-US"/>
        </w:rPr>
        <w:t>if)#</w:t>
      </w:r>
      <w:proofErr w:type="gramEnd"/>
      <w:r w:rsidRPr="00882B65">
        <w:rPr>
          <w:b/>
          <w:lang w:val="en-US"/>
        </w:rPr>
        <w:t xml:space="preserve"> end</w:t>
      </w:r>
    </w:p>
    <w:p w14:paraId="741778FC" w14:textId="77777777" w:rsidR="00D306D3" w:rsidRPr="00882B65" w:rsidRDefault="00D306D3" w:rsidP="00D306D3">
      <w:pPr>
        <w:pStyle w:val="CMDOutput"/>
        <w:rPr>
          <w:lang w:val="en-US"/>
        </w:rPr>
      </w:pPr>
      <w:r w:rsidRPr="00882B65">
        <w:rPr>
          <w:lang w:val="en-US"/>
        </w:rPr>
        <w:t>*Mar 1 0:07:59.048: %SYS-5-CONFIG_I: Configured from console by console</w:t>
      </w:r>
    </w:p>
    <w:p w14:paraId="43894831" w14:textId="77777777" w:rsidR="004F7CFF" w:rsidRPr="00A741FB" w:rsidRDefault="004F7CFF" w:rsidP="004F7CFF">
      <w:pPr>
        <w:pStyle w:val="ConfigWindow"/>
      </w:pPr>
      <w:r>
        <w:t>Cerrar la ventana de configuración</w:t>
      </w:r>
    </w:p>
    <w:p w14:paraId="04A36854" w14:textId="77777777" w:rsidR="00D306D3" w:rsidRDefault="00D306D3" w:rsidP="004F7CFF">
      <w:pPr>
        <w:pStyle w:val="Ttulo3"/>
      </w:pPr>
      <w:r>
        <w:lastRenderedPageBreak/>
        <w:t>Verifique la conectividad de red.</w:t>
      </w:r>
    </w:p>
    <w:p w14:paraId="0BE620E8" w14:textId="77777777" w:rsidR="004F7CFF" w:rsidRPr="004F7CFF" w:rsidRDefault="004F7CFF" w:rsidP="004F7CFF">
      <w:pPr>
        <w:pStyle w:val="ConfigWindow"/>
      </w:pPr>
      <w:r>
        <w:t>Abra una ventana de intérprete de comandos de Windows</w:t>
      </w:r>
    </w:p>
    <w:p w14:paraId="664240B9" w14:textId="77777777" w:rsidR="00F40890" w:rsidRDefault="00F40890" w:rsidP="00F40890">
      <w:pPr>
        <w:pStyle w:val="BodyTextL25"/>
        <w:spacing w:before="0"/>
      </w:pPr>
      <w:r>
        <w:t>Haga ping al switch desde PC-A.</w:t>
      </w:r>
    </w:p>
    <w:p w14:paraId="30D76BEA" w14:textId="1F846951" w:rsidR="00F40890" w:rsidRDefault="00F40890" w:rsidP="00F40890">
      <w:pPr>
        <w:pStyle w:val="Ttulo4"/>
      </w:pPr>
      <w:r>
        <w:t>Pregunta:</w:t>
      </w:r>
    </w:p>
    <w:p w14:paraId="16891536" w14:textId="7DB8AD25" w:rsidR="004F7CFF" w:rsidRDefault="00D306D3" w:rsidP="00F40890">
      <w:pPr>
        <w:pStyle w:val="BodyTextL25"/>
        <w:spacing w:before="0"/>
      </w:pPr>
      <w:r>
        <w:t>¿Fueron correctos los pings?</w:t>
      </w:r>
    </w:p>
    <w:p w14:paraId="09227396" w14:textId="3FD41EA2" w:rsidR="00882B65" w:rsidRDefault="00882B65" w:rsidP="00F40890">
      <w:pPr>
        <w:pStyle w:val="BodyTextL25"/>
        <w:spacing w:before="0"/>
      </w:pPr>
      <w:r w:rsidRPr="00882B65">
        <w:t>Si los pings fueron exitosos</w:t>
      </w:r>
    </w:p>
    <w:p w14:paraId="1E2D9B7F" w14:textId="77777777" w:rsidR="004F7CFF" w:rsidRDefault="004F7CFF" w:rsidP="004F7CFF">
      <w:pPr>
        <w:pStyle w:val="ConfigWindow"/>
        <w:rPr>
          <w:rStyle w:val="AnswerGray"/>
        </w:rPr>
      </w:pPr>
      <w:r>
        <w:t>Cierre la ventana de intérprete de comandos de Windows</w:t>
      </w:r>
    </w:p>
    <w:p w14:paraId="56B32789" w14:textId="77777777" w:rsidR="00D306D3" w:rsidRDefault="00D306D3" w:rsidP="004F7CFF">
      <w:pPr>
        <w:pStyle w:val="Ttulo2"/>
      </w:pPr>
      <w:r>
        <w:t>Mostrar, describir y analizar las direcciones MAC de Ethernet</w:t>
      </w:r>
    </w:p>
    <w:p w14:paraId="320088CA" w14:textId="77777777" w:rsidR="00D306D3" w:rsidRDefault="00D306D3" w:rsidP="00D306D3">
      <w:pPr>
        <w:pStyle w:val="BodyTextL25"/>
      </w:pPr>
      <w:r>
        <w:t>Cada dispositivo de una LAN Ethernet tiene una dirección MAC asignada por el fabricante y almacenada en el firmware de la NIC. Las direcciones MAC Ethernet tienen una longitud de 48 bits. Se muestran con seis conjuntos de dígitos hexadecimales que, a menudo, están separados por guiones, puntos o dos puntos. En el siguiente ejemplo, se muestra la misma dirección MAC utilizando los tres métodos de notación diferentes:</w:t>
      </w:r>
    </w:p>
    <w:p w14:paraId="598C74F0" w14:textId="77777777" w:rsidR="00D306D3" w:rsidRPr="00AC21E1" w:rsidRDefault="00D306D3" w:rsidP="00D306D3">
      <w:pPr>
        <w:pStyle w:val="BodyTextL25"/>
        <w:tabs>
          <w:tab w:val="left" w:pos="990"/>
          <w:tab w:val="left" w:pos="3420"/>
          <w:tab w:val="left" w:pos="5940"/>
        </w:tabs>
        <w:rPr>
          <w:b/>
        </w:rPr>
      </w:pPr>
      <w:r>
        <w:rPr>
          <w:b/>
        </w:rPr>
        <w:tab/>
        <w:t>00-05-9A-3C-78-00</w:t>
      </w:r>
      <w:r>
        <w:rPr>
          <w:b/>
        </w:rPr>
        <w:tab/>
        <w:t>00:05:9 A:3C: 78:00</w:t>
      </w:r>
      <w:r>
        <w:rPr>
          <w:b/>
        </w:rPr>
        <w:tab/>
        <w:t>0005.9A3C.7800</w:t>
      </w:r>
    </w:p>
    <w:p w14:paraId="7C6F06EE" w14:textId="77777777" w:rsidR="00D306D3" w:rsidRDefault="00D306D3" w:rsidP="00D306D3">
      <w:pPr>
        <w:pStyle w:val="BodyTextL25"/>
      </w:pPr>
      <w:r>
        <w:rPr>
          <w:b/>
        </w:rPr>
        <w:t>Nota</w:t>
      </w:r>
      <w:r>
        <w:t>: Las direcciones MAC también se denominan direcciones físicas, direcciones de hardware o direcciones de hardware Ethernet.</w:t>
      </w:r>
    </w:p>
    <w:p w14:paraId="4A69E04E" w14:textId="113DF76B" w:rsidR="00D306D3" w:rsidRDefault="00D306D3" w:rsidP="00D306D3">
      <w:pPr>
        <w:pStyle w:val="BodyTextL25"/>
      </w:pPr>
      <w:r>
        <w:t>Emitirá comandos para mostrar las direcciones MAC en una PC y un conmutador, y analizará las propiedades de cada uno.</w:t>
      </w:r>
    </w:p>
    <w:p w14:paraId="5ACEF650" w14:textId="77777777" w:rsidR="00D306D3" w:rsidRDefault="00D306D3" w:rsidP="004F7CFF">
      <w:pPr>
        <w:pStyle w:val="Ttulo3"/>
      </w:pPr>
      <w:r>
        <w:t>Analizar la dirección MAC de la NIC de la PC-A.</w:t>
      </w:r>
    </w:p>
    <w:p w14:paraId="50CC3D11" w14:textId="77777777" w:rsidR="000C4A39" w:rsidRDefault="00D306D3" w:rsidP="00D306D3">
      <w:pPr>
        <w:pStyle w:val="BodyTextL25"/>
      </w:pPr>
      <w:r>
        <w:t xml:space="preserve">Antes de analizar la dirección MAC de la PC-A, vea un ejemplo de la NIC de otra PC. Puede emitir el comando </w:t>
      </w:r>
      <w:r>
        <w:rPr>
          <w:b/>
        </w:rPr>
        <w:t>ipconfig /all</w:t>
      </w:r>
      <w:r>
        <w:t xml:space="preserve"> para ver la dirección MAC de la NIC. Debajo se muestra un ejemplo de pantalla de resultados. Al usar el comando </w:t>
      </w:r>
      <w:r>
        <w:rPr>
          <w:b/>
        </w:rPr>
        <w:t>ipconfig /all</w:t>
      </w:r>
      <w:r>
        <w:t>, observe que se hace referencia a las direcciones MAC como “direcciones físicas”. Al leer la dirección MAC de izquierda a derecha, los primeros seis dígitos hexadecimales se refieren al proveedor (fabricante) de este dispositivo. Estos primeros seis dígitos hexadecimales (3 bytes) también se conocen como “identificador único de organización (OUI)”. El Instituto de Ingenieros Eléctricos y Electrónicos (IEEE) asigna este código de 3 bytes al proveedor.</w:t>
      </w:r>
    </w:p>
    <w:p w14:paraId="464FA57E" w14:textId="77777777" w:rsidR="000755B5" w:rsidRDefault="000755B5" w:rsidP="00D306D3">
      <w:pPr>
        <w:pStyle w:val="BodyTextL25"/>
      </w:pPr>
      <w:r>
        <w:t xml:space="preserve">Para encontrar el fabricante, utilice las palabras clave </w:t>
      </w:r>
      <w:r w:rsidRPr="000C4A39">
        <w:rPr>
          <w:b/>
          <w:bCs/>
          <w:i/>
          <w:iCs/>
        </w:rPr>
        <w:t>estándares IEEE OUI</w:t>
      </w:r>
      <w:r>
        <w:t xml:space="preserve"> para encontrar una herramienta de búsqueda OUI en Internet o navegue a </w:t>
      </w:r>
      <w:hyperlink r:id="rId9" w:history="1">
        <w:r>
          <w:rPr>
            <w:rStyle w:val="Hipervnculo"/>
          </w:rPr>
          <w:t>http://standards-oui.ieee.org/oui.txt</w:t>
        </w:r>
      </w:hyperlink>
      <w:r>
        <w:t xml:space="preserve"> para encontrar los códigos de proveedor OUI registrados. Los últimos seis dígitos son el número de serie de la NIC, y los asigna el fabricante.</w:t>
      </w:r>
    </w:p>
    <w:p w14:paraId="4B302395" w14:textId="77777777" w:rsidR="00D306D3" w:rsidRDefault="00D306D3" w:rsidP="00995A31">
      <w:pPr>
        <w:pStyle w:val="SubStepAlpha"/>
      </w:pPr>
      <w:r>
        <w:t xml:space="preserve">Con los resultados del comando </w:t>
      </w:r>
      <w:r w:rsidRPr="00AC21E1">
        <w:rPr>
          <w:b/>
        </w:rPr>
        <w:t>ipconfig /all</w:t>
      </w:r>
      <w:r>
        <w:t>, responda las siguientes preguntas.</w:t>
      </w:r>
    </w:p>
    <w:p w14:paraId="10D1EF89" w14:textId="77777777" w:rsidR="00CD25CF" w:rsidRPr="00882B65" w:rsidRDefault="00CD25CF" w:rsidP="00CD25CF">
      <w:pPr>
        <w:pStyle w:val="CMD"/>
        <w:rPr>
          <w:lang w:val="en-US"/>
        </w:rPr>
      </w:pPr>
      <w:r w:rsidRPr="00882B65">
        <w:rPr>
          <w:lang w:val="en-US"/>
        </w:rPr>
        <w:t>C:\&gt;</w:t>
      </w:r>
      <w:r w:rsidRPr="00882B65">
        <w:rPr>
          <w:b/>
          <w:bCs/>
          <w:lang w:val="en-US"/>
        </w:rPr>
        <w:t xml:space="preserve"> ipconfig /all</w:t>
      </w:r>
    </w:p>
    <w:p w14:paraId="60DF1D87" w14:textId="77777777" w:rsidR="00CD25CF" w:rsidRPr="00882B65" w:rsidRDefault="00CD25CF" w:rsidP="00CD25CF">
      <w:pPr>
        <w:pStyle w:val="CMDOutput"/>
        <w:rPr>
          <w:lang w:val="en-US"/>
        </w:rPr>
      </w:pPr>
      <w:r w:rsidRPr="00882B65">
        <w:rPr>
          <w:lang w:val="en-US"/>
        </w:rPr>
        <w:t>&lt;output omitted&gt;</w:t>
      </w:r>
    </w:p>
    <w:p w14:paraId="6A7CBE2C" w14:textId="77777777" w:rsidR="00CD25CF" w:rsidRPr="00CD25CF" w:rsidRDefault="00CD25CF" w:rsidP="00CD25CF">
      <w:pPr>
        <w:pStyle w:val="CMDOutput"/>
      </w:pPr>
      <w:r>
        <w:t xml:space="preserve">Ethernet </w:t>
      </w:r>
      <w:proofErr w:type="spellStart"/>
      <w:r>
        <w:t>adapter</w:t>
      </w:r>
      <w:proofErr w:type="spellEnd"/>
      <w:r>
        <w:t xml:space="preserve"> Ethernet:</w:t>
      </w:r>
    </w:p>
    <w:p w14:paraId="4E98A109" w14:textId="77777777" w:rsidR="00CD25CF" w:rsidRPr="00CD25CF" w:rsidRDefault="00CD25CF" w:rsidP="00CD25CF">
      <w:pPr>
        <w:pStyle w:val="CMDOutput"/>
      </w:pPr>
    </w:p>
    <w:p w14:paraId="5066A432" w14:textId="77777777" w:rsidR="00CD25CF" w:rsidRPr="00CD25CF" w:rsidRDefault="00CD25CF" w:rsidP="00CD25CF">
      <w:pPr>
        <w:pStyle w:val="CMDOutput"/>
      </w:pPr>
      <w:r>
        <w:t xml:space="preserve">   Sufijo de conexión específica DNS. :</w:t>
      </w:r>
    </w:p>
    <w:p w14:paraId="0CB5E869" w14:textId="77777777" w:rsidR="00CD25CF" w:rsidRPr="00882B65" w:rsidRDefault="00CD25CF" w:rsidP="00CD25CF">
      <w:pPr>
        <w:pStyle w:val="CMDOutput"/>
        <w:rPr>
          <w:lang w:val="en-US"/>
        </w:rPr>
      </w:pPr>
      <w:r>
        <w:t xml:space="preserve">   </w:t>
      </w:r>
      <w:r w:rsidRPr="00882B65">
        <w:rPr>
          <w:lang w:val="en-US"/>
        </w:rPr>
        <w:t xml:space="preserve">Description . . . . . . </w:t>
      </w:r>
      <w:proofErr w:type="gramStart"/>
      <w:r w:rsidRPr="00882B65">
        <w:rPr>
          <w:lang w:val="en-US"/>
        </w:rPr>
        <w:t>. . . .</w:t>
      </w:r>
      <w:proofErr w:type="gramEnd"/>
      <w:r w:rsidRPr="00882B65">
        <w:rPr>
          <w:lang w:val="en-US"/>
        </w:rPr>
        <w:t xml:space="preserve"> </w:t>
      </w:r>
      <w:proofErr w:type="gramStart"/>
      <w:r w:rsidRPr="00882B65">
        <w:rPr>
          <w:lang w:val="en-US"/>
        </w:rPr>
        <w:t>. :</w:t>
      </w:r>
      <w:proofErr w:type="gramEnd"/>
      <w:r w:rsidRPr="00882B65">
        <w:rPr>
          <w:lang w:val="en-US"/>
        </w:rPr>
        <w:t xml:space="preserve"> Intel(R) 82577LM Gigabit Network Connection</w:t>
      </w:r>
    </w:p>
    <w:p w14:paraId="39A1BA3E" w14:textId="77777777" w:rsidR="00CD25CF" w:rsidRPr="00882B65" w:rsidRDefault="00CD25CF" w:rsidP="00CD25CF">
      <w:pPr>
        <w:pStyle w:val="CMDOutput"/>
        <w:rPr>
          <w:lang w:val="en-US"/>
        </w:rPr>
      </w:pPr>
      <w:r w:rsidRPr="00882B65">
        <w:rPr>
          <w:lang w:val="en-US"/>
        </w:rPr>
        <w:t xml:space="preserve">   Physical Address. . . . . . </w:t>
      </w:r>
      <w:proofErr w:type="gramStart"/>
      <w:r w:rsidRPr="00882B65">
        <w:rPr>
          <w:lang w:val="en-US"/>
        </w:rPr>
        <w:t>. . . :</w:t>
      </w:r>
      <w:proofErr w:type="gramEnd"/>
      <w:r w:rsidRPr="00882B65">
        <w:rPr>
          <w:lang w:val="en-US"/>
        </w:rPr>
        <w:t xml:space="preserve"> 5C-26-0A-24-2A-60</w:t>
      </w:r>
    </w:p>
    <w:p w14:paraId="0C72BBE9" w14:textId="77777777" w:rsidR="00CD25CF" w:rsidRPr="00882B65" w:rsidRDefault="00CD25CF" w:rsidP="00CD25CF">
      <w:pPr>
        <w:pStyle w:val="CMDOutput"/>
        <w:rPr>
          <w:lang w:val="en-US"/>
        </w:rPr>
      </w:pPr>
      <w:r w:rsidRPr="00882B65">
        <w:rPr>
          <w:lang w:val="en-US"/>
        </w:rPr>
        <w:t xml:space="preserve">   DHCP Enabled. . . . . . </w:t>
      </w:r>
      <w:proofErr w:type="gramStart"/>
      <w:r w:rsidRPr="00882B65">
        <w:rPr>
          <w:lang w:val="en-US"/>
        </w:rPr>
        <w:t>. . . .</w:t>
      </w:r>
      <w:proofErr w:type="gramEnd"/>
      <w:r w:rsidRPr="00882B65">
        <w:rPr>
          <w:lang w:val="en-US"/>
        </w:rPr>
        <w:t xml:space="preserve"> </w:t>
      </w:r>
      <w:proofErr w:type="gramStart"/>
      <w:r w:rsidRPr="00882B65">
        <w:rPr>
          <w:lang w:val="en-US"/>
        </w:rPr>
        <w:t>. :</w:t>
      </w:r>
      <w:proofErr w:type="gramEnd"/>
      <w:r w:rsidRPr="00882B65">
        <w:rPr>
          <w:lang w:val="en-US"/>
        </w:rPr>
        <w:t xml:space="preserve"> Yes</w:t>
      </w:r>
    </w:p>
    <w:p w14:paraId="289F95E3" w14:textId="77777777" w:rsidR="00CD25CF" w:rsidRPr="00882B65" w:rsidRDefault="00CD25CF" w:rsidP="00CD25CF">
      <w:pPr>
        <w:pStyle w:val="CMDOutput"/>
        <w:rPr>
          <w:lang w:val="en-US"/>
        </w:rPr>
      </w:pPr>
      <w:r w:rsidRPr="00882B65">
        <w:rPr>
          <w:lang w:val="en-US"/>
        </w:rPr>
        <w:t xml:space="preserve">   Autoconfiguration Enabled </w:t>
      </w:r>
      <w:proofErr w:type="gramStart"/>
      <w:r w:rsidRPr="00882B65">
        <w:rPr>
          <w:lang w:val="en-US"/>
        </w:rPr>
        <w:t>. . . .</w:t>
      </w:r>
      <w:proofErr w:type="gramEnd"/>
      <w:r w:rsidRPr="00882B65">
        <w:rPr>
          <w:lang w:val="en-US"/>
        </w:rPr>
        <w:t xml:space="preserve"> : Yes</w:t>
      </w:r>
    </w:p>
    <w:p w14:paraId="0D4600CE" w14:textId="77777777" w:rsidR="00CD25CF" w:rsidRPr="00882B65" w:rsidRDefault="00CD25CF" w:rsidP="00CD25CF">
      <w:pPr>
        <w:pStyle w:val="CMDOutput"/>
        <w:rPr>
          <w:lang w:val="en-US"/>
        </w:rPr>
      </w:pPr>
      <w:r w:rsidRPr="00882B65">
        <w:rPr>
          <w:lang w:val="en-US"/>
        </w:rPr>
        <w:t xml:space="preserve">   Link-local IPv6 Address </w:t>
      </w:r>
      <w:proofErr w:type="gramStart"/>
      <w:r w:rsidRPr="00882B65">
        <w:rPr>
          <w:lang w:val="en-US"/>
        </w:rPr>
        <w:t>. . . .</w:t>
      </w:r>
      <w:proofErr w:type="gramEnd"/>
      <w:r w:rsidRPr="00882B65">
        <w:rPr>
          <w:lang w:val="en-US"/>
        </w:rPr>
        <w:t xml:space="preserve"> .: fe80</w:t>
      </w:r>
      <w:proofErr w:type="gramStart"/>
      <w:r w:rsidRPr="00882B65">
        <w:rPr>
          <w:lang w:val="en-US"/>
        </w:rPr>
        <w:t>: :b</w:t>
      </w:r>
      <w:proofErr w:type="gramEnd"/>
      <w:r w:rsidRPr="00882B65">
        <w:rPr>
          <w:lang w:val="en-US"/>
        </w:rPr>
        <w:t xml:space="preserve"> 875:731 b:3c7b:c0b 1% 10 (</w:t>
      </w:r>
      <w:proofErr w:type="spellStart"/>
      <w:r w:rsidRPr="00882B65">
        <w:rPr>
          <w:lang w:val="en-US"/>
        </w:rPr>
        <w:t>Preferido</w:t>
      </w:r>
      <w:proofErr w:type="spellEnd"/>
      <w:r w:rsidRPr="00882B65">
        <w:rPr>
          <w:lang w:val="en-US"/>
        </w:rPr>
        <w:t>)</w:t>
      </w:r>
    </w:p>
    <w:p w14:paraId="5199A26C" w14:textId="77777777" w:rsidR="00CD25CF" w:rsidRPr="00882B65" w:rsidRDefault="00CD25CF" w:rsidP="00CD25CF">
      <w:pPr>
        <w:pStyle w:val="CMDOutput"/>
        <w:rPr>
          <w:lang w:val="en-US"/>
        </w:rPr>
      </w:pPr>
      <w:r w:rsidRPr="00882B65">
        <w:rPr>
          <w:lang w:val="en-US"/>
        </w:rPr>
        <w:t xml:space="preserve">   IPv4 Address. . . . . . </w:t>
      </w:r>
      <w:proofErr w:type="gramStart"/>
      <w:r w:rsidRPr="00882B65">
        <w:rPr>
          <w:lang w:val="en-US"/>
        </w:rPr>
        <w:t>. . . .</w:t>
      </w:r>
      <w:proofErr w:type="gramEnd"/>
      <w:r w:rsidRPr="00882B65">
        <w:rPr>
          <w:lang w:val="en-US"/>
        </w:rPr>
        <w:t xml:space="preserve"> </w:t>
      </w:r>
      <w:proofErr w:type="gramStart"/>
      <w:r w:rsidRPr="00882B65">
        <w:rPr>
          <w:lang w:val="en-US"/>
        </w:rPr>
        <w:t>. :</w:t>
      </w:r>
      <w:proofErr w:type="gramEnd"/>
      <w:r w:rsidRPr="00882B65">
        <w:rPr>
          <w:lang w:val="en-US"/>
        </w:rPr>
        <w:t xml:space="preserve"> 192.168.1.147(Preferred)</w:t>
      </w:r>
    </w:p>
    <w:p w14:paraId="0DF8DCEF" w14:textId="77777777" w:rsidR="00CD25CF" w:rsidRPr="00882B65" w:rsidRDefault="00CD25CF" w:rsidP="00CD25CF">
      <w:pPr>
        <w:pStyle w:val="CMDOutput"/>
        <w:rPr>
          <w:lang w:val="en-US"/>
        </w:rPr>
      </w:pPr>
      <w:r w:rsidRPr="00882B65">
        <w:rPr>
          <w:lang w:val="en-US"/>
        </w:rPr>
        <w:t xml:space="preserve">   Subnet Mask . . . . . . </w:t>
      </w:r>
      <w:proofErr w:type="gramStart"/>
      <w:r w:rsidRPr="00882B65">
        <w:rPr>
          <w:lang w:val="en-US"/>
        </w:rPr>
        <w:t>. . . .</w:t>
      </w:r>
      <w:proofErr w:type="gramEnd"/>
      <w:r w:rsidRPr="00882B65">
        <w:rPr>
          <w:lang w:val="en-US"/>
        </w:rPr>
        <w:t xml:space="preserve"> </w:t>
      </w:r>
      <w:proofErr w:type="gramStart"/>
      <w:r w:rsidRPr="00882B65">
        <w:rPr>
          <w:lang w:val="en-US"/>
        </w:rPr>
        <w:t>. :</w:t>
      </w:r>
      <w:proofErr w:type="gramEnd"/>
      <w:r w:rsidRPr="00882B65">
        <w:rPr>
          <w:lang w:val="en-US"/>
        </w:rPr>
        <w:t xml:space="preserve"> 255.255.255.0</w:t>
      </w:r>
    </w:p>
    <w:p w14:paraId="1F406C2E" w14:textId="77777777" w:rsidR="00CD25CF" w:rsidRPr="00882B65" w:rsidRDefault="00CD25CF" w:rsidP="00CD25CF">
      <w:pPr>
        <w:pStyle w:val="CMDOutput"/>
        <w:rPr>
          <w:lang w:val="en-US"/>
        </w:rPr>
      </w:pPr>
      <w:r w:rsidRPr="00882B65">
        <w:rPr>
          <w:lang w:val="en-US"/>
        </w:rPr>
        <w:t xml:space="preserve">   Lease Obtained. . . . . . </w:t>
      </w:r>
      <w:proofErr w:type="gramStart"/>
      <w:r w:rsidRPr="00882B65">
        <w:rPr>
          <w:lang w:val="en-US"/>
        </w:rPr>
        <w:t>. . . .</w:t>
      </w:r>
      <w:proofErr w:type="gramEnd"/>
      <w:r w:rsidRPr="00882B65">
        <w:rPr>
          <w:lang w:val="en-US"/>
        </w:rPr>
        <w:t xml:space="preserve"> : Friday, September 6, </w:t>
      </w:r>
      <w:proofErr w:type="gramStart"/>
      <w:r w:rsidRPr="00882B65">
        <w:rPr>
          <w:lang w:val="en-US"/>
        </w:rPr>
        <w:t>2019</w:t>
      </w:r>
      <w:proofErr w:type="gramEnd"/>
      <w:r w:rsidRPr="00882B65">
        <w:rPr>
          <w:lang w:val="en-US"/>
        </w:rPr>
        <w:t xml:space="preserve"> 11:08:36 AM</w:t>
      </w:r>
    </w:p>
    <w:p w14:paraId="0582F2C3" w14:textId="77777777" w:rsidR="00CD25CF" w:rsidRPr="00882B65" w:rsidRDefault="00CD25CF" w:rsidP="00CD25CF">
      <w:pPr>
        <w:pStyle w:val="CMDOutput"/>
        <w:rPr>
          <w:lang w:val="en-US"/>
        </w:rPr>
      </w:pPr>
      <w:r w:rsidRPr="00882B65">
        <w:rPr>
          <w:lang w:val="en-US"/>
        </w:rPr>
        <w:t xml:space="preserve">   Lease Expires . . . . . . </w:t>
      </w:r>
      <w:proofErr w:type="gramStart"/>
      <w:r w:rsidRPr="00882B65">
        <w:rPr>
          <w:lang w:val="en-US"/>
        </w:rPr>
        <w:t>. . . .</w:t>
      </w:r>
      <w:proofErr w:type="gramEnd"/>
      <w:r w:rsidRPr="00882B65">
        <w:rPr>
          <w:lang w:val="en-US"/>
        </w:rPr>
        <w:t xml:space="preserve"> : Saturday, September 7, </w:t>
      </w:r>
      <w:proofErr w:type="gramStart"/>
      <w:r w:rsidRPr="00882B65">
        <w:rPr>
          <w:lang w:val="en-US"/>
        </w:rPr>
        <w:t>2019</w:t>
      </w:r>
      <w:proofErr w:type="gramEnd"/>
      <w:r w:rsidRPr="00882B65">
        <w:rPr>
          <w:lang w:val="en-US"/>
        </w:rPr>
        <w:t xml:space="preserve"> 11:08:36 AM</w:t>
      </w:r>
    </w:p>
    <w:p w14:paraId="0BA7D259" w14:textId="77777777" w:rsidR="00CD25CF" w:rsidRPr="00882B65" w:rsidRDefault="00CD25CF" w:rsidP="00CD25CF">
      <w:pPr>
        <w:pStyle w:val="CMDOutput"/>
        <w:rPr>
          <w:lang w:val="en-US"/>
        </w:rPr>
      </w:pPr>
      <w:r w:rsidRPr="00882B65">
        <w:rPr>
          <w:lang w:val="en-US"/>
        </w:rPr>
        <w:t xml:space="preserve">   Default Gateway . . . . . . </w:t>
      </w:r>
      <w:proofErr w:type="gramStart"/>
      <w:r w:rsidRPr="00882B65">
        <w:rPr>
          <w:lang w:val="en-US"/>
        </w:rPr>
        <w:t>. . . :</w:t>
      </w:r>
      <w:proofErr w:type="gramEnd"/>
      <w:r w:rsidRPr="00882B65">
        <w:rPr>
          <w:lang w:val="en-US"/>
        </w:rPr>
        <w:t xml:space="preserve"> 192.168.1.1</w:t>
      </w:r>
    </w:p>
    <w:p w14:paraId="0CB0B345" w14:textId="2049568D" w:rsidR="00D306D3" w:rsidRPr="00882B65" w:rsidRDefault="00CD25CF" w:rsidP="00F40890">
      <w:pPr>
        <w:pStyle w:val="CMDOutput"/>
        <w:rPr>
          <w:lang w:val="en-US"/>
        </w:rPr>
      </w:pPr>
      <w:r w:rsidRPr="00882B65">
        <w:rPr>
          <w:lang w:val="en-US"/>
        </w:rPr>
        <w:t>&lt;output omitted&gt;</w:t>
      </w:r>
    </w:p>
    <w:p w14:paraId="71DA186F" w14:textId="77777777" w:rsidR="000C4A39" w:rsidRPr="00882B65" w:rsidRDefault="000C4A39" w:rsidP="000C4A39">
      <w:pPr>
        <w:pStyle w:val="Ttulo4"/>
        <w:rPr>
          <w:lang w:val="en-US"/>
        </w:rPr>
      </w:pPr>
      <w:proofErr w:type="spellStart"/>
      <w:r w:rsidRPr="00882B65">
        <w:rPr>
          <w:lang w:val="en-US"/>
        </w:rPr>
        <w:lastRenderedPageBreak/>
        <w:t>Preguntas</w:t>
      </w:r>
      <w:proofErr w:type="spellEnd"/>
      <w:r w:rsidRPr="00882B65">
        <w:rPr>
          <w:lang w:val="en-US"/>
        </w:rPr>
        <w:t>:</w:t>
      </w:r>
    </w:p>
    <w:p w14:paraId="56E84745" w14:textId="77777777" w:rsidR="00D306D3" w:rsidRDefault="00D306D3" w:rsidP="000C4A39">
      <w:pPr>
        <w:pStyle w:val="BodyTextL50"/>
        <w:spacing w:before="0"/>
      </w:pPr>
      <w:r>
        <w:t>¿Cuál es la porción del OUI de la dirección MAC de este dispositivo?</w:t>
      </w:r>
    </w:p>
    <w:p w14:paraId="64149866" w14:textId="76AF13A3" w:rsidR="00C87AA5" w:rsidRDefault="00C87AA5" w:rsidP="000C4A39">
      <w:pPr>
        <w:pStyle w:val="BodyTextL50"/>
        <w:spacing w:before="0"/>
      </w:pPr>
      <w:r w:rsidRPr="00C87AA5">
        <w:rPr>
          <w:b/>
          <w:bCs/>
        </w:rPr>
        <w:t>OUI</w:t>
      </w:r>
      <w:r w:rsidRPr="00C87AA5">
        <w:t>: 000D.BD</w:t>
      </w:r>
    </w:p>
    <w:p w14:paraId="7C774939" w14:textId="5C98918C" w:rsidR="00C87AA5" w:rsidRDefault="00C87AA5" w:rsidP="000C4A39">
      <w:pPr>
        <w:pStyle w:val="BodyTextL50"/>
        <w:spacing w:before="0"/>
      </w:pPr>
      <w:r w:rsidRPr="00C87AA5">
        <w:t xml:space="preserve">Esta es la dirección MAC completa: </w:t>
      </w:r>
      <w:r w:rsidRPr="00C87AA5">
        <w:rPr>
          <w:b/>
          <w:bCs/>
        </w:rPr>
        <w:t>000D.BD73.18EA</w:t>
      </w:r>
      <w:r w:rsidRPr="00C87AA5">
        <w:t>.</w:t>
      </w:r>
    </w:p>
    <w:p w14:paraId="0DA5C7E9" w14:textId="77777777" w:rsidR="00D306D3" w:rsidRDefault="00D306D3" w:rsidP="00D306D3">
      <w:pPr>
        <w:pStyle w:val="BodyTextL50"/>
      </w:pPr>
      <w:r>
        <w:t>¿Cuál es la porción del número de serie de la dirección MAC de este dispositivo?</w:t>
      </w:r>
    </w:p>
    <w:p w14:paraId="626B2AA7" w14:textId="77777777" w:rsidR="00C87AA5" w:rsidRDefault="00C87AA5" w:rsidP="00D306D3">
      <w:pPr>
        <w:pStyle w:val="BodyTextL50"/>
        <w:rPr>
          <w:b/>
          <w:bCs/>
        </w:rPr>
      </w:pPr>
      <w:r w:rsidRPr="00C87AA5">
        <w:rPr>
          <w:b/>
          <w:bCs/>
        </w:rPr>
        <w:t>Número de serie: 73.18EA</w:t>
      </w:r>
    </w:p>
    <w:p w14:paraId="2CDC2A8E" w14:textId="22BA5C14" w:rsidR="00D306D3" w:rsidRDefault="00D306D3" w:rsidP="00D306D3">
      <w:pPr>
        <w:pStyle w:val="BodyTextL50"/>
      </w:pPr>
      <w:r>
        <w:t>Con el ejemplo de arriba, encuentre el nombre del proveedor de esta NIC.</w:t>
      </w:r>
    </w:p>
    <w:p w14:paraId="14E2D1D5" w14:textId="6D619D8F" w:rsidR="00C87AA5" w:rsidRDefault="00C87AA5" w:rsidP="00D306D3">
      <w:pPr>
        <w:pStyle w:val="BodyTextL50"/>
      </w:pPr>
      <w:r w:rsidRPr="00C87AA5">
        <w:t xml:space="preserve">encontramos que el OUI </w:t>
      </w:r>
      <w:r w:rsidRPr="00C87AA5">
        <w:rPr>
          <w:b/>
          <w:bCs/>
        </w:rPr>
        <w:t>000D.BD</w:t>
      </w:r>
      <w:r w:rsidRPr="00C87AA5">
        <w:t xml:space="preserve"> está registrado a nombre de </w:t>
      </w:r>
      <w:r w:rsidRPr="00C87AA5">
        <w:rPr>
          <w:b/>
          <w:bCs/>
        </w:rPr>
        <w:t xml:space="preserve">"Cisco </w:t>
      </w:r>
      <w:proofErr w:type="spellStart"/>
      <w:r w:rsidRPr="00C87AA5">
        <w:rPr>
          <w:b/>
          <w:bCs/>
        </w:rPr>
        <w:t>Systems</w:t>
      </w:r>
      <w:proofErr w:type="spellEnd"/>
      <w:r w:rsidRPr="00C87AA5">
        <w:rPr>
          <w:b/>
          <w:bCs/>
        </w:rPr>
        <w:t>"</w:t>
      </w:r>
      <w:r w:rsidRPr="00C87AA5">
        <w:t>.</w:t>
      </w:r>
    </w:p>
    <w:p w14:paraId="17F54D57" w14:textId="77777777" w:rsidR="00D306D3" w:rsidRDefault="00D306D3" w:rsidP="00995A31">
      <w:pPr>
        <w:pStyle w:val="SubStepAlpha"/>
      </w:pPr>
      <w:r>
        <w:t xml:space="preserve">En el símbolo del sistema en la PC-A, emita el comando </w:t>
      </w:r>
      <w:r>
        <w:rPr>
          <w:b/>
        </w:rPr>
        <w:t>ipconfig /all</w:t>
      </w:r>
      <w:r>
        <w:t xml:space="preserve"> e identifique la porción del OUI de la dirección MAC para la NIC de la PC-A.</w:t>
      </w:r>
    </w:p>
    <w:p w14:paraId="46F66B58" w14:textId="42C66A17" w:rsidR="00C87AA5" w:rsidRDefault="00C87AA5" w:rsidP="00C87AA5">
      <w:pPr>
        <w:pStyle w:val="SubStepAlpha"/>
        <w:numPr>
          <w:ilvl w:val="0"/>
          <w:numId w:val="0"/>
        </w:numPr>
        <w:ind w:left="720"/>
      </w:pPr>
      <w:r w:rsidRPr="00C87AA5">
        <w:t>000D.BD73.18EA</w:t>
      </w:r>
    </w:p>
    <w:p w14:paraId="7C0FD67D" w14:textId="77777777" w:rsidR="00D306D3" w:rsidRDefault="00D306D3" w:rsidP="00995A31">
      <w:pPr>
        <w:pStyle w:val="BodyTextL50"/>
      </w:pPr>
      <w:r>
        <w:t>Identifique la porción del número de serie de la dirección MAC para la NIC de la PC-A.</w:t>
      </w:r>
    </w:p>
    <w:p w14:paraId="31A6D180" w14:textId="2CE296ED" w:rsidR="00C87AA5" w:rsidRPr="00F40890" w:rsidRDefault="00C87AA5" w:rsidP="00995A31">
      <w:pPr>
        <w:pStyle w:val="BodyTextL50"/>
      </w:pPr>
      <w:r w:rsidRPr="00C87AA5">
        <w:rPr>
          <w:b/>
          <w:bCs/>
        </w:rPr>
        <w:t>Número de serie</w:t>
      </w:r>
      <w:r w:rsidRPr="00C87AA5">
        <w:t>: 3C-4D-5E</w:t>
      </w:r>
    </w:p>
    <w:p w14:paraId="5852D183" w14:textId="77777777" w:rsidR="00D306D3" w:rsidRDefault="00D306D3" w:rsidP="00D306D3">
      <w:pPr>
        <w:pStyle w:val="BodyTextL50"/>
      </w:pPr>
      <w:r>
        <w:t>Identifique el nombre del proveedor que fabricó la NIC de la PC-A.</w:t>
      </w:r>
    </w:p>
    <w:p w14:paraId="2C808371" w14:textId="16EF701E" w:rsidR="00C87AA5" w:rsidRDefault="00C87AA5" w:rsidP="00D306D3">
      <w:pPr>
        <w:pStyle w:val="BodyTextL50"/>
      </w:pPr>
      <w:r w:rsidRPr="00C87AA5">
        <w:t xml:space="preserve">Cisco </w:t>
      </w:r>
      <w:proofErr w:type="spellStart"/>
      <w:r w:rsidRPr="00C87AA5">
        <w:t>Systems</w:t>
      </w:r>
      <w:proofErr w:type="spellEnd"/>
    </w:p>
    <w:p w14:paraId="4A03771D" w14:textId="77777777" w:rsidR="00D306D3" w:rsidRDefault="00D306D3" w:rsidP="004F7CFF">
      <w:pPr>
        <w:pStyle w:val="Ttulo3"/>
      </w:pPr>
      <w:r>
        <w:t>Analizar la dirección MAC de la interfaz F0/6 del S1.</w:t>
      </w:r>
    </w:p>
    <w:p w14:paraId="01FD6164" w14:textId="77777777" w:rsidR="00D306D3" w:rsidRDefault="00D306D3" w:rsidP="00D306D3">
      <w:pPr>
        <w:pStyle w:val="BodyTextL25"/>
      </w:pPr>
      <w:r>
        <w:t>Puede utilizar varios comandos para que se muestren las direcciones MAC en el switch.</w:t>
      </w:r>
    </w:p>
    <w:p w14:paraId="708DE23D" w14:textId="77777777" w:rsidR="00D306D3" w:rsidRDefault="00D306D3" w:rsidP="004F7CFF">
      <w:pPr>
        <w:pStyle w:val="SubStepAlpha"/>
      </w:pPr>
      <w:r>
        <w:t xml:space="preserve">Acceda al S1 mediante el puerto de consola y utilice el comando </w:t>
      </w:r>
      <w:r>
        <w:rPr>
          <w:b/>
        </w:rPr>
        <w:t>show interfaces vlan 1</w:t>
      </w:r>
      <w:r>
        <w:t xml:space="preserve"> para encontrar la información de la dirección MAC. Abajo se muestra un ejemplo. Utilice los resultados generados por el switch para responder las preguntas.</w:t>
      </w:r>
    </w:p>
    <w:p w14:paraId="0E2D1EC0" w14:textId="77777777" w:rsidR="000C4A39" w:rsidRDefault="000C4A39" w:rsidP="00F40890">
      <w:pPr>
        <w:pStyle w:val="ConfigWindow"/>
      </w:pPr>
      <w:r>
        <w:t>Abrir una ventana de configuración</w:t>
      </w:r>
    </w:p>
    <w:p w14:paraId="74015508" w14:textId="77777777" w:rsidR="00D306D3" w:rsidRPr="0039398C" w:rsidRDefault="00D306D3" w:rsidP="00D306D3">
      <w:pPr>
        <w:pStyle w:val="CMD"/>
        <w:rPr>
          <w:b/>
          <w:color w:val="000000" w:themeColor="text1"/>
        </w:rPr>
      </w:pPr>
      <w:r w:rsidRPr="0039398C">
        <w:rPr>
          <w:color w:val="000000" w:themeColor="text1"/>
        </w:rPr>
        <w:t xml:space="preserve">S1# </w:t>
      </w:r>
      <w:r w:rsidRPr="0039398C">
        <w:rPr>
          <w:b/>
          <w:color w:val="000000" w:themeColor="text1"/>
        </w:rPr>
        <w:t>show interfaces vlan 1</w:t>
      </w:r>
    </w:p>
    <w:p w14:paraId="2E2F6B6A"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 xml:space="preserve">S1&gt;show interfaces </w:t>
      </w:r>
      <w:proofErr w:type="spellStart"/>
      <w:r w:rsidRPr="0039398C">
        <w:rPr>
          <w:rFonts w:ascii="Courier New" w:hAnsi="Courier New"/>
          <w:color w:val="000000" w:themeColor="text1"/>
          <w:sz w:val="18"/>
          <w:lang w:val="en-US"/>
        </w:rPr>
        <w:t>vlan</w:t>
      </w:r>
      <w:proofErr w:type="spellEnd"/>
      <w:r w:rsidRPr="0039398C">
        <w:rPr>
          <w:rFonts w:ascii="Courier New" w:hAnsi="Courier New"/>
          <w:color w:val="000000" w:themeColor="text1"/>
          <w:sz w:val="18"/>
          <w:lang w:val="en-US"/>
        </w:rPr>
        <w:t xml:space="preserve"> 1</w:t>
      </w:r>
    </w:p>
    <w:p w14:paraId="6C3889F6"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Vlan1 is up, line protocol is up</w:t>
      </w:r>
    </w:p>
    <w:p w14:paraId="50119502"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Hardware is CPU Interface, address is 0001.64bb.6ad8 (</w:t>
      </w:r>
      <w:proofErr w:type="spellStart"/>
      <w:r w:rsidRPr="0039398C">
        <w:rPr>
          <w:rFonts w:ascii="Courier New" w:hAnsi="Courier New"/>
          <w:color w:val="000000" w:themeColor="text1"/>
          <w:sz w:val="18"/>
          <w:lang w:val="en-US"/>
        </w:rPr>
        <w:t>bia</w:t>
      </w:r>
      <w:proofErr w:type="spellEnd"/>
      <w:r w:rsidRPr="0039398C">
        <w:rPr>
          <w:rFonts w:ascii="Courier New" w:hAnsi="Courier New"/>
          <w:color w:val="000000" w:themeColor="text1"/>
          <w:sz w:val="18"/>
          <w:lang w:val="en-US"/>
        </w:rPr>
        <w:t xml:space="preserve"> 0001.64bb.6ad8)</w:t>
      </w:r>
    </w:p>
    <w:p w14:paraId="4D8E4445" w14:textId="77777777" w:rsidR="0039398C" w:rsidRPr="0039398C" w:rsidRDefault="0039398C" w:rsidP="0039398C">
      <w:pPr>
        <w:pStyle w:val="Ttulo4"/>
        <w:rPr>
          <w:rFonts w:ascii="Courier New" w:hAnsi="Courier New"/>
          <w:color w:val="000000" w:themeColor="text1"/>
          <w:sz w:val="18"/>
          <w:lang w:val="en-US"/>
        </w:rPr>
      </w:pPr>
      <w:proofErr w:type="gramStart"/>
      <w:r w:rsidRPr="0039398C">
        <w:rPr>
          <w:rFonts w:ascii="Courier New" w:hAnsi="Courier New"/>
          <w:color w:val="000000" w:themeColor="text1"/>
          <w:sz w:val="18"/>
          <w:lang w:val="en-US"/>
        </w:rPr>
        <w:t>Internet</w:t>
      </w:r>
      <w:proofErr w:type="gramEnd"/>
      <w:r w:rsidRPr="0039398C">
        <w:rPr>
          <w:rFonts w:ascii="Courier New" w:hAnsi="Courier New"/>
          <w:color w:val="000000" w:themeColor="text1"/>
          <w:sz w:val="18"/>
          <w:lang w:val="en-US"/>
        </w:rPr>
        <w:t xml:space="preserve"> address is 192.168.1.2/24</w:t>
      </w:r>
    </w:p>
    <w:p w14:paraId="65DDDD09"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 xml:space="preserve">MTU 1500 bytes, BW 100000 Kbit, DLY 1000000 </w:t>
      </w:r>
      <w:proofErr w:type="spellStart"/>
      <w:r w:rsidRPr="0039398C">
        <w:rPr>
          <w:rFonts w:ascii="Courier New" w:hAnsi="Courier New"/>
          <w:color w:val="000000" w:themeColor="text1"/>
          <w:sz w:val="18"/>
          <w:lang w:val="en-US"/>
        </w:rPr>
        <w:t>usec</w:t>
      </w:r>
      <w:proofErr w:type="spellEnd"/>
      <w:r w:rsidRPr="0039398C">
        <w:rPr>
          <w:rFonts w:ascii="Courier New" w:hAnsi="Courier New"/>
          <w:color w:val="000000" w:themeColor="text1"/>
          <w:sz w:val="18"/>
          <w:lang w:val="en-US"/>
        </w:rPr>
        <w:t>,</w:t>
      </w:r>
    </w:p>
    <w:p w14:paraId="0B759789"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 xml:space="preserve">reliability 255/255, </w:t>
      </w:r>
      <w:proofErr w:type="spellStart"/>
      <w:r w:rsidRPr="0039398C">
        <w:rPr>
          <w:rFonts w:ascii="Courier New" w:hAnsi="Courier New"/>
          <w:color w:val="000000" w:themeColor="text1"/>
          <w:sz w:val="18"/>
          <w:lang w:val="en-US"/>
        </w:rPr>
        <w:t>txload</w:t>
      </w:r>
      <w:proofErr w:type="spellEnd"/>
      <w:r w:rsidRPr="0039398C">
        <w:rPr>
          <w:rFonts w:ascii="Courier New" w:hAnsi="Courier New"/>
          <w:color w:val="000000" w:themeColor="text1"/>
          <w:sz w:val="18"/>
          <w:lang w:val="en-US"/>
        </w:rPr>
        <w:t xml:space="preserve"> 1/255, </w:t>
      </w:r>
      <w:proofErr w:type="spellStart"/>
      <w:r w:rsidRPr="0039398C">
        <w:rPr>
          <w:rFonts w:ascii="Courier New" w:hAnsi="Courier New"/>
          <w:color w:val="000000" w:themeColor="text1"/>
          <w:sz w:val="18"/>
          <w:lang w:val="en-US"/>
        </w:rPr>
        <w:t>rxload</w:t>
      </w:r>
      <w:proofErr w:type="spellEnd"/>
      <w:r w:rsidRPr="0039398C">
        <w:rPr>
          <w:rFonts w:ascii="Courier New" w:hAnsi="Courier New"/>
          <w:color w:val="000000" w:themeColor="text1"/>
          <w:sz w:val="18"/>
          <w:lang w:val="en-US"/>
        </w:rPr>
        <w:t xml:space="preserve"> 1/255</w:t>
      </w:r>
    </w:p>
    <w:p w14:paraId="39432083"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Encapsulation ARPA, loopback not set</w:t>
      </w:r>
    </w:p>
    <w:p w14:paraId="5F430ED7"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ARP type: ARPA, ARP Timeout 04:00:00</w:t>
      </w:r>
    </w:p>
    <w:p w14:paraId="2A9D325C"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Last input 21:40:21, output never, output hang never</w:t>
      </w:r>
    </w:p>
    <w:p w14:paraId="6BA1CE9B"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Last clearing of "show interface" counters never</w:t>
      </w:r>
    </w:p>
    <w:p w14:paraId="398012AF"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Input queue: 0/75/0/0 (size/max/drops/flushes); Total output drops: 0</w:t>
      </w:r>
    </w:p>
    <w:p w14:paraId="01599F84"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 xml:space="preserve">Queueing strategy: </w:t>
      </w:r>
      <w:proofErr w:type="spellStart"/>
      <w:r w:rsidRPr="0039398C">
        <w:rPr>
          <w:rFonts w:ascii="Courier New" w:hAnsi="Courier New"/>
          <w:color w:val="000000" w:themeColor="text1"/>
          <w:sz w:val="18"/>
          <w:lang w:val="en-US"/>
        </w:rPr>
        <w:t>fifo</w:t>
      </w:r>
      <w:proofErr w:type="spellEnd"/>
    </w:p>
    <w:p w14:paraId="6649398E"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Output queue: 0/40 (size/max)</w:t>
      </w:r>
    </w:p>
    <w:p w14:paraId="2231FC0B" w14:textId="77777777" w:rsidR="0039398C" w:rsidRPr="0039398C" w:rsidRDefault="0039398C" w:rsidP="0039398C">
      <w:pPr>
        <w:pStyle w:val="Ttulo4"/>
        <w:rPr>
          <w:rFonts w:ascii="Courier New" w:hAnsi="Courier New"/>
          <w:color w:val="000000" w:themeColor="text1"/>
          <w:sz w:val="18"/>
          <w:lang w:val="en-US"/>
        </w:rPr>
      </w:pPr>
      <w:proofErr w:type="gramStart"/>
      <w:r w:rsidRPr="0039398C">
        <w:rPr>
          <w:rFonts w:ascii="Courier New" w:hAnsi="Courier New"/>
          <w:color w:val="000000" w:themeColor="text1"/>
          <w:sz w:val="18"/>
          <w:lang w:val="en-US"/>
        </w:rPr>
        <w:t>5 minute</w:t>
      </w:r>
      <w:proofErr w:type="gramEnd"/>
      <w:r w:rsidRPr="0039398C">
        <w:rPr>
          <w:rFonts w:ascii="Courier New" w:hAnsi="Courier New"/>
          <w:color w:val="000000" w:themeColor="text1"/>
          <w:sz w:val="18"/>
          <w:lang w:val="en-US"/>
        </w:rPr>
        <w:t xml:space="preserve"> input rate 0 bits/sec, 0 packets/sec</w:t>
      </w:r>
    </w:p>
    <w:p w14:paraId="729EEFCF" w14:textId="77777777" w:rsidR="0039398C" w:rsidRPr="0039398C" w:rsidRDefault="0039398C" w:rsidP="0039398C">
      <w:pPr>
        <w:pStyle w:val="Ttulo4"/>
        <w:rPr>
          <w:rFonts w:ascii="Courier New" w:hAnsi="Courier New"/>
          <w:color w:val="000000" w:themeColor="text1"/>
          <w:sz w:val="18"/>
          <w:lang w:val="en-US"/>
        </w:rPr>
      </w:pPr>
      <w:proofErr w:type="gramStart"/>
      <w:r w:rsidRPr="0039398C">
        <w:rPr>
          <w:rFonts w:ascii="Courier New" w:hAnsi="Courier New"/>
          <w:color w:val="000000" w:themeColor="text1"/>
          <w:sz w:val="18"/>
          <w:lang w:val="en-US"/>
        </w:rPr>
        <w:t>5 minute</w:t>
      </w:r>
      <w:proofErr w:type="gramEnd"/>
      <w:r w:rsidRPr="0039398C">
        <w:rPr>
          <w:rFonts w:ascii="Courier New" w:hAnsi="Courier New"/>
          <w:color w:val="000000" w:themeColor="text1"/>
          <w:sz w:val="18"/>
          <w:lang w:val="en-US"/>
        </w:rPr>
        <w:t xml:space="preserve"> output rate 0 bits/sec, 0 packets/sec</w:t>
      </w:r>
    </w:p>
    <w:p w14:paraId="5662D2C8"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1682 packets input, 530955 bytes, 0 no buffer</w:t>
      </w:r>
    </w:p>
    <w:p w14:paraId="283D22CB"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Received 0 broadcasts (0 IP multicast)</w:t>
      </w:r>
    </w:p>
    <w:p w14:paraId="4C6C7AF2"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0 runts, 0 giants, 0 throttles</w:t>
      </w:r>
    </w:p>
    <w:p w14:paraId="78B56E67"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0 input errors, 0 CRC, 0 frame, 0 overrun, 0 ignored</w:t>
      </w:r>
    </w:p>
    <w:p w14:paraId="6359531C"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563859 packets output, 0 bytes, 0 underruns</w:t>
      </w:r>
    </w:p>
    <w:p w14:paraId="74D65660"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0 output errors, 23 interface resets</w:t>
      </w:r>
    </w:p>
    <w:p w14:paraId="5DBC8EB8" w14:textId="77777777" w:rsidR="0039398C" w:rsidRPr="0039398C" w:rsidRDefault="0039398C" w:rsidP="0039398C">
      <w:pPr>
        <w:pStyle w:val="Ttulo4"/>
        <w:rPr>
          <w:rFonts w:ascii="Courier New" w:hAnsi="Courier New"/>
          <w:color w:val="000000" w:themeColor="text1"/>
          <w:sz w:val="18"/>
          <w:lang w:val="en-US"/>
        </w:rPr>
      </w:pPr>
      <w:r w:rsidRPr="0039398C">
        <w:rPr>
          <w:rFonts w:ascii="Courier New" w:hAnsi="Courier New"/>
          <w:color w:val="000000" w:themeColor="text1"/>
          <w:sz w:val="18"/>
          <w:lang w:val="en-US"/>
        </w:rPr>
        <w:t>0 output buffer failures, 0 output buffers swapped out</w:t>
      </w:r>
    </w:p>
    <w:p w14:paraId="25BC0DC6" w14:textId="77777777" w:rsidR="0039398C" w:rsidRPr="0039398C" w:rsidRDefault="0039398C" w:rsidP="0039398C">
      <w:pPr>
        <w:pStyle w:val="Ttulo4"/>
        <w:rPr>
          <w:rFonts w:ascii="Courier New" w:hAnsi="Courier New"/>
          <w:color w:val="000000" w:themeColor="text1"/>
          <w:sz w:val="18"/>
          <w:lang w:val="en-US"/>
        </w:rPr>
      </w:pPr>
    </w:p>
    <w:p w14:paraId="0490CB16" w14:textId="3BD2F508" w:rsidR="000755B5" w:rsidRPr="0039398C" w:rsidRDefault="0039398C" w:rsidP="0039398C">
      <w:pPr>
        <w:pStyle w:val="Ttulo4"/>
        <w:rPr>
          <w:color w:val="000000" w:themeColor="text1"/>
        </w:rPr>
      </w:pPr>
      <w:r w:rsidRPr="0039398C">
        <w:rPr>
          <w:rFonts w:ascii="Courier New" w:eastAsia="Calibri" w:hAnsi="Courier New"/>
          <w:bCs w:val="0"/>
          <w:color w:val="000000" w:themeColor="text1"/>
          <w:sz w:val="18"/>
          <w:szCs w:val="22"/>
          <w:lang w:val="es-EC"/>
        </w:rPr>
        <w:t>S1&gt;</w:t>
      </w:r>
    </w:p>
    <w:p w14:paraId="41CBB8EC" w14:textId="77777777" w:rsidR="00D306D3" w:rsidRDefault="00D306D3" w:rsidP="00F40890">
      <w:pPr>
        <w:pStyle w:val="BodyTextL50"/>
        <w:spacing w:before="0"/>
      </w:pPr>
      <w:r>
        <w:t>¿Cuál es la dirección MAC de la VLAN 1 en el S1?</w:t>
      </w:r>
    </w:p>
    <w:p w14:paraId="3F821CD6" w14:textId="08C87BF7" w:rsidR="00D306D3" w:rsidRDefault="0039398C" w:rsidP="0039398C">
      <w:pPr>
        <w:pStyle w:val="BodyTextL50"/>
        <w:spacing w:before="0"/>
      </w:pPr>
      <w:r w:rsidRPr="0039398C">
        <w:t>0001.64bb.6ad8</w:t>
      </w:r>
    </w:p>
    <w:p w14:paraId="74CE84F0" w14:textId="77777777" w:rsidR="00D306D3" w:rsidRDefault="00D306D3" w:rsidP="00995A31">
      <w:pPr>
        <w:pStyle w:val="BodyTextL50"/>
      </w:pPr>
      <w:r>
        <w:t>¿Cuál es el número de serie MAC de la VLAN 1?</w:t>
      </w:r>
    </w:p>
    <w:p w14:paraId="0C20DE70" w14:textId="44AF5AD9" w:rsidR="0039398C" w:rsidRPr="00F40890" w:rsidRDefault="0039398C" w:rsidP="00995A31">
      <w:pPr>
        <w:pStyle w:val="BodyTextL50"/>
      </w:pPr>
      <w:r w:rsidRPr="0039398C">
        <w:rPr>
          <w:b/>
          <w:bCs/>
        </w:rPr>
        <w:lastRenderedPageBreak/>
        <w:t>Número de serie</w:t>
      </w:r>
      <w:r w:rsidRPr="0039398C">
        <w:t>: 64bb.6ad8</w:t>
      </w:r>
    </w:p>
    <w:p w14:paraId="55C4E33C" w14:textId="001F63FE" w:rsidR="00D306D3" w:rsidRDefault="00D306D3" w:rsidP="00995A31">
      <w:pPr>
        <w:pStyle w:val="BodyTextL50"/>
        <w:rPr>
          <w:rStyle w:val="AnswerGray"/>
          <w:b w:val="0"/>
          <w:shd w:val="clear" w:color="auto" w:fill="auto"/>
        </w:rPr>
      </w:pPr>
      <w:r>
        <w:rPr>
          <w:rStyle w:val="AnswerGray"/>
          <w:b w:val="0"/>
          <w:shd w:val="clear" w:color="auto" w:fill="auto"/>
        </w:rPr>
        <w:t>¿Cuál es el OUI de la VLAN 1?</w:t>
      </w:r>
    </w:p>
    <w:p w14:paraId="15CFDC1B" w14:textId="02381005" w:rsidR="0039398C" w:rsidRPr="00F40890" w:rsidRDefault="0039398C" w:rsidP="00995A31">
      <w:pPr>
        <w:pStyle w:val="BodyTextL50"/>
        <w:rPr>
          <w:rStyle w:val="AnswerGray"/>
          <w:b w:val="0"/>
          <w:shd w:val="clear" w:color="auto" w:fill="auto"/>
        </w:rPr>
      </w:pPr>
      <w:r w:rsidRPr="0039398C">
        <w:rPr>
          <w:b/>
          <w:bCs/>
        </w:rPr>
        <w:t>OUI</w:t>
      </w:r>
      <w:r w:rsidRPr="0039398C">
        <w:t>: 0001.64</w:t>
      </w:r>
    </w:p>
    <w:p w14:paraId="12932619" w14:textId="0B358EED" w:rsidR="00D306D3" w:rsidRDefault="00D306D3" w:rsidP="00995A31">
      <w:pPr>
        <w:pStyle w:val="BodyTextL50"/>
        <w:rPr>
          <w:rStyle w:val="AnswerGray"/>
          <w:b w:val="0"/>
          <w:shd w:val="clear" w:color="auto" w:fill="auto"/>
        </w:rPr>
      </w:pPr>
      <w:r>
        <w:rPr>
          <w:rStyle w:val="AnswerGray"/>
          <w:b w:val="0"/>
          <w:shd w:val="clear" w:color="auto" w:fill="auto"/>
        </w:rPr>
        <w:t xml:space="preserve">Según este OUI, </w:t>
      </w:r>
      <w:r w:rsidRPr="00995A31">
        <w:t>¿</w:t>
      </w:r>
      <w:r>
        <w:rPr>
          <w:rStyle w:val="AnswerGray"/>
          <w:b w:val="0"/>
          <w:shd w:val="clear" w:color="auto" w:fill="auto"/>
        </w:rPr>
        <w:t>cómo se llama el proveedor?</w:t>
      </w:r>
    </w:p>
    <w:p w14:paraId="56BED27A" w14:textId="23E8136D" w:rsidR="0039398C" w:rsidRPr="00F40890" w:rsidRDefault="0039398C" w:rsidP="00995A31">
      <w:pPr>
        <w:pStyle w:val="BodyTextL50"/>
        <w:rPr>
          <w:rStyle w:val="AnswerGray"/>
          <w:b w:val="0"/>
          <w:shd w:val="clear" w:color="auto" w:fill="auto"/>
        </w:rPr>
      </w:pPr>
      <w:r w:rsidRPr="0039398C">
        <w:t xml:space="preserve">corresponde a </w:t>
      </w:r>
      <w:r w:rsidRPr="0039398C">
        <w:rPr>
          <w:b/>
          <w:bCs/>
        </w:rPr>
        <w:t xml:space="preserve">Cisco </w:t>
      </w:r>
      <w:proofErr w:type="spellStart"/>
      <w:r w:rsidRPr="0039398C">
        <w:rPr>
          <w:b/>
          <w:bCs/>
        </w:rPr>
        <w:t>Systems</w:t>
      </w:r>
      <w:proofErr w:type="spellEnd"/>
      <w:r w:rsidRPr="0039398C">
        <w:t>, que es el fabricante del dispositivo.</w:t>
      </w:r>
    </w:p>
    <w:p w14:paraId="7441A1E6" w14:textId="77922889" w:rsidR="000755B5" w:rsidRDefault="00D306D3" w:rsidP="0039398C">
      <w:pPr>
        <w:pStyle w:val="BodyTextL50"/>
      </w:pPr>
      <w:r>
        <w:t>¿Qué significa “BIA”?</w:t>
      </w:r>
    </w:p>
    <w:p w14:paraId="0F6EEF55" w14:textId="77B6439A" w:rsidR="0039398C" w:rsidRPr="0039398C" w:rsidRDefault="0039398C" w:rsidP="0039398C">
      <w:pPr>
        <w:pStyle w:val="BodyTextL50"/>
      </w:pPr>
      <w:r w:rsidRPr="0039398C">
        <w:t xml:space="preserve">La BIA significa </w:t>
      </w:r>
      <w:proofErr w:type="spellStart"/>
      <w:r w:rsidRPr="0039398C">
        <w:t>Burned</w:t>
      </w:r>
      <w:proofErr w:type="spellEnd"/>
      <w:r w:rsidRPr="0039398C">
        <w:t xml:space="preserve">-In </w:t>
      </w:r>
      <w:proofErr w:type="spellStart"/>
      <w:r w:rsidRPr="0039398C">
        <w:t>Address</w:t>
      </w:r>
      <w:proofErr w:type="spellEnd"/>
      <w:r w:rsidRPr="0039398C">
        <w:t xml:space="preserve"> (Dirección quemada). Es la dirección MAC que está asignada de manera permanente a la interfaz del dispositivo, que no cambia, ya que es la dirección física original programada por el fabricante.</w:t>
      </w:r>
    </w:p>
    <w:p w14:paraId="25D0303E" w14:textId="77777777" w:rsidR="00D306D3" w:rsidRDefault="00D306D3" w:rsidP="00D306D3">
      <w:pPr>
        <w:pStyle w:val="BodyTextL50"/>
      </w:pPr>
      <w:r>
        <w:t>¿Por qué se muestra la misma dirección MAC dos veces en los resultados?</w:t>
      </w:r>
    </w:p>
    <w:p w14:paraId="50CC7F1D" w14:textId="77777777" w:rsidR="0039398C" w:rsidRPr="0039398C" w:rsidRDefault="0039398C" w:rsidP="0039398C">
      <w:pPr>
        <w:pStyle w:val="BodyTextL50"/>
        <w:rPr>
          <w:lang w:val="es-EC"/>
        </w:rPr>
      </w:pPr>
      <w:r w:rsidRPr="0039398C">
        <w:rPr>
          <w:lang w:val="es-EC"/>
        </w:rPr>
        <w:t>La dirección MAC aparece dos veces en los resultados:</w:t>
      </w:r>
    </w:p>
    <w:p w14:paraId="503560FD" w14:textId="77777777" w:rsidR="0039398C" w:rsidRPr="0039398C" w:rsidRDefault="0039398C" w:rsidP="0039398C">
      <w:pPr>
        <w:pStyle w:val="BodyTextL50"/>
        <w:rPr>
          <w:lang w:val="es-EC"/>
        </w:rPr>
      </w:pPr>
      <w:r w:rsidRPr="0039398C">
        <w:rPr>
          <w:lang w:val="es-EC"/>
        </w:rPr>
        <w:t>Primera vez: Es la dirección física de la interfaz.</w:t>
      </w:r>
    </w:p>
    <w:p w14:paraId="2AD6A181" w14:textId="77777777" w:rsidR="0039398C" w:rsidRPr="0039398C" w:rsidRDefault="0039398C" w:rsidP="0039398C">
      <w:pPr>
        <w:pStyle w:val="BodyTextL50"/>
        <w:rPr>
          <w:lang w:val="es-EC"/>
        </w:rPr>
      </w:pPr>
      <w:r w:rsidRPr="0039398C">
        <w:rPr>
          <w:lang w:val="es-EC"/>
        </w:rPr>
        <w:t>Segunda vez: Es la BIA (</w:t>
      </w:r>
      <w:proofErr w:type="spellStart"/>
      <w:r w:rsidRPr="0039398C">
        <w:rPr>
          <w:lang w:val="es-EC"/>
        </w:rPr>
        <w:t>Burned</w:t>
      </w:r>
      <w:proofErr w:type="spellEnd"/>
      <w:r w:rsidRPr="0039398C">
        <w:rPr>
          <w:lang w:val="es-EC"/>
        </w:rPr>
        <w:t xml:space="preserve">-In </w:t>
      </w:r>
      <w:proofErr w:type="spellStart"/>
      <w:r w:rsidRPr="0039398C">
        <w:rPr>
          <w:lang w:val="es-EC"/>
        </w:rPr>
        <w:t>Address</w:t>
      </w:r>
      <w:proofErr w:type="spellEnd"/>
      <w:r w:rsidRPr="0039398C">
        <w:rPr>
          <w:lang w:val="es-EC"/>
        </w:rPr>
        <w:t>), la cual es la dirección MAC original almacenada de forma permanente en el hardware de la interfaz.</w:t>
      </w:r>
    </w:p>
    <w:p w14:paraId="53507993" w14:textId="41415B0F" w:rsidR="0039398C" w:rsidRPr="0039398C" w:rsidRDefault="0039398C" w:rsidP="0039398C">
      <w:pPr>
        <w:pStyle w:val="BodyTextL50"/>
        <w:rPr>
          <w:lang w:val="es-EC"/>
        </w:rPr>
      </w:pPr>
      <w:r w:rsidRPr="0039398C">
        <w:rPr>
          <w:lang w:val="es-EC"/>
        </w:rPr>
        <w:t>Ambas direcciones son las mismas porque la interfaz no ha sido configurada con una dirección MAC personalizada (por ejemplo, una dirección MAC manualmente configurada o una dirección MAC que se haya sobrescrito).</w:t>
      </w:r>
    </w:p>
    <w:p w14:paraId="4F759DA8" w14:textId="77777777" w:rsidR="00D306D3" w:rsidRDefault="00D306D3" w:rsidP="00995A31">
      <w:pPr>
        <w:pStyle w:val="SubStepAlpha"/>
      </w:pPr>
      <w:r>
        <w:t xml:space="preserve">Otra manera de visualizar la dirección MAC en el switch es utilizar el comando </w:t>
      </w:r>
      <w:proofErr w:type="gramStart"/>
      <w:r>
        <w:rPr>
          <w:b/>
        </w:rPr>
        <w:t>show</w:t>
      </w:r>
      <w:proofErr w:type="gramEnd"/>
      <w:r>
        <w:rPr>
          <w:b/>
        </w:rPr>
        <w:t xml:space="preserve"> arp</w:t>
      </w:r>
      <w:r>
        <w:t xml:space="preserve">. Use el comando </w:t>
      </w:r>
      <w:r>
        <w:rPr>
          <w:b/>
        </w:rPr>
        <w:t>show arp</w:t>
      </w:r>
      <w:r>
        <w:t xml:space="preserve"> para mostrar la información de la dirección MAC. Este comando asigna la dirección de capa 2 a su dirección de capa 3 correspondiente. Abajo se muestra un ejemplo. Utilice los resultados generados por el switch para responder las preguntas.</w:t>
      </w:r>
    </w:p>
    <w:p w14:paraId="57478873" w14:textId="77777777" w:rsidR="0039398C" w:rsidRDefault="0039398C" w:rsidP="0039398C">
      <w:pPr>
        <w:pStyle w:val="NormalWeb"/>
        <w:numPr>
          <w:ilvl w:val="0"/>
          <w:numId w:val="5"/>
        </w:numPr>
        <w:spacing w:before="0" w:beforeAutospacing="0" w:after="0" w:afterAutospacing="0"/>
      </w:pPr>
      <w:r>
        <w:t>S1&gt;</w:t>
      </w:r>
      <w:proofErr w:type="gramStart"/>
      <w:r>
        <w:t>show</w:t>
      </w:r>
      <w:proofErr w:type="gramEnd"/>
      <w:r>
        <w:t xml:space="preserve"> </w:t>
      </w:r>
      <w:proofErr w:type="spellStart"/>
      <w:r>
        <w:t>arp</w:t>
      </w:r>
      <w:proofErr w:type="spellEnd"/>
    </w:p>
    <w:p w14:paraId="6E4A9165" w14:textId="77777777" w:rsidR="0039398C" w:rsidRPr="0039398C" w:rsidRDefault="0039398C" w:rsidP="0039398C">
      <w:pPr>
        <w:pStyle w:val="NormalWeb"/>
        <w:numPr>
          <w:ilvl w:val="0"/>
          <w:numId w:val="5"/>
        </w:numPr>
        <w:spacing w:before="0" w:beforeAutospacing="0" w:after="0" w:afterAutospacing="0"/>
        <w:rPr>
          <w:lang w:val="en-US"/>
        </w:rPr>
      </w:pPr>
      <w:r w:rsidRPr="0039398C">
        <w:rPr>
          <w:lang w:val="en-US"/>
        </w:rPr>
        <w:t xml:space="preserve">Protocol Address Age (min) Hardware </w:t>
      </w:r>
      <w:proofErr w:type="spellStart"/>
      <w:r w:rsidRPr="0039398C">
        <w:rPr>
          <w:lang w:val="en-US"/>
        </w:rPr>
        <w:t>Addr</w:t>
      </w:r>
      <w:proofErr w:type="spellEnd"/>
      <w:r w:rsidRPr="0039398C">
        <w:rPr>
          <w:lang w:val="en-US"/>
        </w:rPr>
        <w:t xml:space="preserve"> Type Interface</w:t>
      </w:r>
    </w:p>
    <w:p w14:paraId="3DB8C5EE" w14:textId="77777777" w:rsidR="0039398C" w:rsidRDefault="0039398C" w:rsidP="0039398C">
      <w:pPr>
        <w:pStyle w:val="NormalWeb"/>
        <w:numPr>
          <w:ilvl w:val="0"/>
          <w:numId w:val="5"/>
        </w:numPr>
        <w:spacing w:before="0" w:beforeAutospacing="0" w:after="0" w:afterAutospacing="0"/>
      </w:pPr>
      <w:r>
        <w:t>Internet 192.168.1.2 - 0001.64BB.6AD8 ARPA Vlan1</w:t>
      </w:r>
    </w:p>
    <w:p w14:paraId="0B2D4810" w14:textId="77777777" w:rsidR="0039398C" w:rsidRDefault="0039398C" w:rsidP="0039398C">
      <w:pPr>
        <w:pStyle w:val="BodyTextL50"/>
        <w:numPr>
          <w:ilvl w:val="0"/>
          <w:numId w:val="5"/>
        </w:numPr>
      </w:pPr>
      <w:r>
        <w:t>S1&gt;</w:t>
      </w:r>
    </w:p>
    <w:p w14:paraId="41C2BE88" w14:textId="2F5EC0DB" w:rsidR="000755B5" w:rsidRDefault="00D306D3" w:rsidP="0039398C">
      <w:pPr>
        <w:pStyle w:val="BodyTextL50"/>
        <w:numPr>
          <w:ilvl w:val="0"/>
          <w:numId w:val="5"/>
        </w:numPr>
      </w:pPr>
      <w:r>
        <w:t>¿Qué direcciones de capa 2 se muestran en el S1?</w:t>
      </w:r>
    </w:p>
    <w:p w14:paraId="237FA4AA" w14:textId="507AAB4C" w:rsidR="0039398C" w:rsidRDefault="0039398C" w:rsidP="0039398C">
      <w:pPr>
        <w:pStyle w:val="BodyTextL50"/>
        <w:numPr>
          <w:ilvl w:val="0"/>
          <w:numId w:val="5"/>
        </w:numPr>
      </w:pPr>
      <w:r w:rsidRPr="0039398C">
        <w:t xml:space="preserve">La </w:t>
      </w:r>
      <w:r w:rsidRPr="0039398C">
        <w:rPr>
          <w:b/>
          <w:bCs/>
        </w:rPr>
        <w:t>dirección MAC de capa 2</w:t>
      </w:r>
      <w:r w:rsidRPr="0039398C">
        <w:t xml:space="preserve"> mostrada en el S1 es </w:t>
      </w:r>
      <w:r w:rsidRPr="0039398C">
        <w:rPr>
          <w:b/>
          <w:bCs/>
        </w:rPr>
        <w:t>0001.64BB.6AD8</w:t>
      </w:r>
      <w:r w:rsidRPr="0039398C">
        <w:t>.</w:t>
      </w:r>
    </w:p>
    <w:p w14:paraId="222F3D02" w14:textId="77777777" w:rsidR="00D306D3" w:rsidRDefault="00D306D3" w:rsidP="004F7CFF">
      <w:pPr>
        <w:pStyle w:val="Ttulo3"/>
      </w:pPr>
      <w:r>
        <w:t>Ver las direcciones MAC en el switch.</w:t>
      </w:r>
    </w:p>
    <w:p w14:paraId="09443951" w14:textId="77777777" w:rsidR="00D306D3" w:rsidRPr="000755B5" w:rsidRDefault="00D306D3" w:rsidP="00995A31">
      <w:pPr>
        <w:pStyle w:val="BodyTextL25"/>
      </w:pPr>
      <w:proofErr w:type="spellStart"/>
      <w:r w:rsidRPr="00882B65">
        <w:rPr>
          <w:lang w:val="en-US"/>
        </w:rPr>
        <w:t>Ejecute</w:t>
      </w:r>
      <w:proofErr w:type="spellEnd"/>
      <w:r w:rsidRPr="00882B65">
        <w:rPr>
          <w:lang w:val="en-US"/>
        </w:rPr>
        <w:t xml:space="preserve"> </w:t>
      </w:r>
      <w:proofErr w:type="spellStart"/>
      <w:r w:rsidRPr="00882B65">
        <w:rPr>
          <w:lang w:val="en-US"/>
        </w:rPr>
        <w:t>el</w:t>
      </w:r>
      <w:proofErr w:type="spellEnd"/>
      <w:r w:rsidRPr="00882B65">
        <w:rPr>
          <w:lang w:val="en-US"/>
        </w:rPr>
        <w:t xml:space="preserve"> </w:t>
      </w:r>
      <w:proofErr w:type="spellStart"/>
      <w:r w:rsidRPr="00882B65">
        <w:rPr>
          <w:lang w:val="en-US"/>
        </w:rPr>
        <w:t>comando</w:t>
      </w:r>
      <w:proofErr w:type="spellEnd"/>
      <w:r w:rsidRPr="00882B65">
        <w:rPr>
          <w:lang w:val="en-US"/>
        </w:rPr>
        <w:t xml:space="preserve"> </w:t>
      </w:r>
      <w:r w:rsidRPr="00882B65">
        <w:rPr>
          <w:b/>
          <w:bCs/>
          <w:lang w:val="en-US"/>
        </w:rPr>
        <w:t>show mac address-table</w:t>
      </w:r>
      <w:r w:rsidRPr="00882B65">
        <w:rPr>
          <w:lang w:val="en-US"/>
        </w:rPr>
        <w:t xml:space="preserve"> </w:t>
      </w:r>
      <w:proofErr w:type="spellStart"/>
      <w:r w:rsidRPr="00882B65">
        <w:rPr>
          <w:lang w:val="en-US"/>
        </w:rPr>
        <w:t>en</w:t>
      </w:r>
      <w:proofErr w:type="spellEnd"/>
      <w:r w:rsidRPr="00882B65">
        <w:rPr>
          <w:lang w:val="en-US"/>
        </w:rPr>
        <w:t xml:space="preserve"> S1. </w:t>
      </w:r>
      <w:r>
        <w:t>Abajo se muestra un ejemplo. Utilice los resultados generados por el switch para responder las preguntas.</w:t>
      </w:r>
    </w:p>
    <w:p w14:paraId="4DB33932" w14:textId="77777777" w:rsidR="00D306D3" w:rsidRPr="00882B65" w:rsidRDefault="00D306D3" w:rsidP="00995A31">
      <w:pPr>
        <w:pStyle w:val="CMD"/>
        <w:rPr>
          <w:lang w:val="en-US"/>
        </w:rPr>
      </w:pPr>
      <w:r w:rsidRPr="00882B65">
        <w:rPr>
          <w:lang w:val="en-US"/>
        </w:rPr>
        <w:t xml:space="preserve">S1# </w:t>
      </w:r>
      <w:r w:rsidRPr="00882B65">
        <w:rPr>
          <w:b/>
          <w:lang w:val="en-US"/>
        </w:rPr>
        <w:t>show mac address-table</w:t>
      </w:r>
    </w:p>
    <w:p w14:paraId="6FA60535" w14:textId="77777777" w:rsidR="00D306D3" w:rsidRPr="00882B65" w:rsidRDefault="00D306D3" w:rsidP="00D306D3">
      <w:pPr>
        <w:pStyle w:val="CMDOutput"/>
        <w:rPr>
          <w:lang w:val="en-US"/>
        </w:rPr>
      </w:pPr>
      <w:r w:rsidRPr="00882B65">
        <w:rPr>
          <w:lang w:val="en-US"/>
        </w:rPr>
        <w:t xml:space="preserve">          Mac Address Table</w:t>
      </w:r>
    </w:p>
    <w:p w14:paraId="4F22BE7C" w14:textId="77777777" w:rsidR="00D306D3" w:rsidRPr="00882B65" w:rsidRDefault="00D306D3" w:rsidP="00D306D3">
      <w:pPr>
        <w:pStyle w:val="CMDOutput"/>
        <w:rPr>
          <w:lang w:val="en-US"/>
        </w:rPr>
      </w:pPr>
      <w:r w:rsidRPr="00882B65">
        <w:rPr>
          <w:lang w:val="en-US"/>
        </w:rPr>
        <w:t>-------------------------------------------</w:t>
      </w:r>
    </w:p>
    <w:p w14:paraId="02F27B2F" w14:textId="77777777" w:rsidR="00D306D3" w:rsidRPr="00882B65" w:rsidRDefault="00D306D3" w:rsidP="00D306D3">
      <w:pPr>
        <w:pStyle w:val="CMDOutput"/>
        <w:rPr>
          <w:lang w:val="en-US"/>
        </w:rPr>
      </w:pPr>
    </w:p>
    <w:p w14:paraId="2B6C6F46" w14:textId="77777777" w:rsidR="00D306D3" w:rsidRPr="00882B65" w:rsidRDefault="00D306D3" w:rsidP="00D306D3">
      <w:pPr>
        <w:pStyle w:val="CMDOutput"/>
        <w:rPr>
          <w:lang w:val="en-US"/>
        </w:rPr>
      </w:pPr>
      <w:proofErr w:type="spellStart"/>
      <w:r w:rsidRPr="00882B65">
        <w:rPr>
          <w:lang w:val="en-US"/>
        </w:rPr>
        <w:t>Vlan</w:t>
      </w:r>
      <w:proofErr w:type="spellEnd"/>
      <w:r w:rsidRPr="00882B65">
        <w:rPr>
          <w:lang w:val="en-US"/>
        </w:rPr>
        <w:t xml:space="preserve"> Mac Address Type Ports</w:t>
      </w:r>
    </w:p>
    <w:p w14:paraId="79F5A8EB" w14:textId="77777777" w:rsidR="00D306D3" w:rsidRPr="00882B65" w:rsidRDefault="00D306D3" w:rsidP="00D306D3">
      <w:pPr>
        <w:pStyle w:val="CMDOutput"/>
        <w:rPr>
          <w:lang w:val="en-US"/>
        </w:rPr>
      </w:pPr>
      <w:r w:rsidRPr="00882B65">
        <w:rPr>
          <w:lang w:val="en-US"/>
        </w:rPr>
        <w:t>---</w:t>
      </w:r>
      <w:proofErr w:type="gramStart"/>
      <w:r w:rsidRPr="00882B65">
        <w:rPr>
          <w:lang w:val="en-US"/>
        </w:rPr>
        <w:t>- -</w:t>
      </w:r>
      <w:proofErr w:type="gramEnd"/>
      <w:r w:rsidRPr="00882B65">
        <w:rPr>
          <w:lang w:val="en-US"/>
        </w:rPr>
        <w:t>---------</w:t>
      </w:r>
      <w:proofErr w:type="gramStart"/>
      <w:r w:rsidRPr="00882B65">
        <w:rPr>
          <w:lang w:val="en-US"/>
        </w:rPr>
        <w:t>- -</w:t>
      </w:r>
      <w:proofErr w:type="gramEnd"/>
      <w:r w:rsidRPr="00882B65">
        <w:rPr>
          <w:lang w:val="en-US"/>
        </w:rPr>
        <w:t>------- -----</w:t>
      </w:r>
    </w:p>
    <w:p w14:paraId="605E4411" w14:textId="77777777" w:rsidR="00D306D3" w:rsidRPr="00882B65" w:rsidRDefault="00D306D3" w:rsidP="00D306D3">
      <w:pPr>
        <w:pStyle w:val="CMDOutput"/>
        <w:rPr>
          <w:lang w:val="en-US"/>
        </w:rPr>
      </w:pPr>
      <w:r w:rsidRPr="00882B65">
        <w:rPr>
          <w:lang w:val="en-US"/>
        </w:rPr>
        <w:t xml:space="preserve"> All </w:t>
      </w:r>
      <w:proofErr w:type="gramStart"/>
      <w:r w:rsidRPr="00882B65">
        <w:rPr>
          <w:lang w:val="en-US"/>
        </w:rPr>
        <w:t>0100.0ccc.cccc</w:t>
      </w:r>
      <w:proofErr w:type="gramEnd"/>
      <w:r w:rsidRPr="00882B65">
        <w:rPr>
          <w:lang w:val="en-US"/>
        </w:rPr>
        <w:t xml:space="preserve"> STATIC CPU</w:t>
      </w:r>
    </w:p>
    <w:p w14:paraId="1B663464" w14:textId="77777777" w:rsidR="00D306D3" w:rsidRPr="00882B65" w:rsidRDefault="00D306D3" w:rsidP="00D306D3">
      <w:pPr>
        <w:pStyle w:val="CMDOutput"/>
        <w:rPr>
          <w:lang w:val="en-US"/>
        </w:rPr>
      </w:pPr>
      <w:r w:rsidRPr="00882B65">
        <w:rPr>
          <w:lang w:val="en-US"/>
        </w:rPr>
        <w:t xml:space="preserve"> All </w:t>
      </w:r>
      <w:proofErr w:type="gramStart"/>
      <w:r w:rsidRPr="00882B65">
        <w:rPr>
          <w:lang w:val="en-US"/>
        </w:rPr>
        <w:t>0100.0ccc.cccd</w:t>
      </w:r>
      <w:proofErr w:type="gramEnd"/>
      <w:r w:rsidRPr="00882B65">
        <w:rPr>
          <w:lang w:val="en-US"/>
        </w:rPr>
        <w:t xml:space="preserve"> STATIC CPU</w:t>
      </w:r>
    </w:p>
    <w:p w14:paraId="3AF4AF9A" w14:textId="77777777" w:rsidR="00D306D3" w:rsidRPr="00882B65" w:rsidRDefault="00D306D3" w:rsidP="00D306D3">
      <w:pPr>
        <w:pStyle w:val="CMDOutput"/>
        <w:rPr>
          <w:lang w:val="en-US"/>
        </w:rPr>
      </w:pPr>
      <w:r w:rsidRPr="00882B65">
        <w:rPr>
          <w:lang w:val="en-US"/>
        </w:rPr>
        <w:t xml:space="preserve"> All 0180.c200.0000 STATIC CPU</w:t>
      </w:r>
    </w:p>
    <w:p w14:paraId="58018787" w14:textId="77777777" w:rsidR="00D306D3" w:rsidRPr="00882B65" w:rsidRDefault="00D306D3" w:rsidP="00D306D3">
      <w:pPr>
        <w:pStyle w:val="CMDOutput"/>
        <w:rPr>
          <w:lang w:val="en-US"/>
        </w:rPr>
      </w:pPr>
      <w:r w:rsidRPr="00882B65">
        <w:rPr>
          <w:lang w:val="en-US"/>
        </w:rPr>
        <w:t xml:space="preserve"> All 0180.c200.0001 STATIC CPU</w:t>
      </w:r>
    </w:p>
    <w:p w14:paraId="4DB9250D" w14:textId="77777777" w:rsidR="00D306D3" w:rsidRPr="00882B65" w:rsidRDefault="00D306D3" w:rsidP="00D306D3">
      <w:pPr>
        <w:pStyle w:val="CMDOutput"/>
        <w:rPr>
          <w:lang w:val="en-US"/>
        </w:rPr>
      </w:pPr>
      <w:r w:rsidRPr="00882B65">
        <w:rPr>
          <w:lang w:val="en-US"/>
        </w:rPr>
        <w:t xml:space="preserve"> All 0180.c200.0002 STATIC CPU</w:t>
      </w:r>
    </w:p>
    <w:p w14:paraId="52CF49D9" w14:textId="77777777" w:rsidR="00D306D3" w:rsidRPr="00882B65" w:rsidRDefault="00D306D3" w:rsidP="00D306D3">
      <w:pPr>
        <w:pStyle w:val="CMDOutput"/>
        <w:rPr>
          <w:lang w:val="en-US"/>
        </w:rPr>
      </w:pPr>
      <w:r w:rsidRPr="00882B65">
        <w:rPr>
          <w:lang w:val="en-US"/>
        </w:rPr>
        <w:t xml:space="preserve"> All 0180.c200.0003 STATIC CPU</w:t>
      </w:r>
    </w:p>
    <w:p w14:paraId="7550F9C6" w14:textId="77777777" w:rsidR="00D306D3" w:rsidRPr="00882B65" w:rsidRDefault="00D306D3" w:rsidP="00D306D3">
      <w:pPr>
        <w:pStyle w:val="CMDOutput"/>
        <w:rPr>
          <w:lang w:val="en-US"/>
        </w:rPr>
      </w:pPr>
      <w:r w:rsidRPr="00882B65">
        <w:rPr>
          <w:lang w:val="en-US"/>
        </w:rPr>
        <w:t xml:space="preserve"> All 0180.c200.0004 STATIC CPU</w:t>
      </w:r>
    </w:p>
    <w:p w14:paraId="3E8B0901" w14:textId="77777777" w:rsidR="00D306D3" w:rsidRPr="00882B65" w:rsidRDefault="00D306D3" w:rsidP="00D306D3">
      <w:pPr>
        <w:pStyle w:val="CMDOutput"/>
        <w:rPr>
          <w:lang w:val="en-US"/>
        </w:rPr>
      </w:pPr>
      <w:r w:rsidRPr="00882B65">
        <w:rPr>
          <w:lang w:val="en-US"/>
        </w:rPr>
        <w:lastRenderedPageBreak/>
        <w:t xml:space="preserve"> All 0180.c200.0005 STATIC CPU</w:t>
      </w:r>
    </w:p>
    <w:p w14:paraId="76E550BD" w14:textId="77777777" w:rsidR="00D306D3" w:rsidRPr="00882B65" w:rsidRDefault="00D306D3" w:rsidP="00D306D3">
      <w:pPr>
        <w:pStyle w:val="CMDOutput"/>
        <w:rPr>
          <w:lang w:val="en-US"/>
        </w:rPr>
      </w:pPr>
      <w:r w:rsidRPr="00882B65">
        <w:rPr>
          <w:lang w:val="en-US"/>
        </w:rPr>
        <w:t xml:space="preserve"> All 0180.c200.0006 STATIC CPU</w:t>
      </w:r>
    </w:p>
    <w:p w14:paraId="565759A5" w14:textId="77777777" w:rsidR="00D306D3" w:rsidRPr="00882B65" w:rsidRDefault="00D306D3" w:rsidP="00D306D3">
      <w:pPr>
        <w:pStyle w:val="CMDOutput"/>
        <w:rPr>
          <w:lang w:val="en-US"/>
        </w:rPr>
      </w:pPr>
      <w:r w:rsidRPr="00882B65">
        <w:rPr>
          <w:lang w:val="en-US"/>
        </w:rPr>
        <w:t xml:space="preserve"> All 0180.c200.0007 STATIC CPU</w:t>
      </w:r>
    </w:p>
    <w:p w14:paraId="7016F9DD" w14:textId="77777777" w:rsidR="00D306D3" w:rsidRPr="00882B65" w:rsidRDefault="00D306D3" w:rsidP="00D306D3">
      <w:pPr>
        <w:pStyle w:val="CMDOutput"/>
        <w:rPr>
          <w:lang w:val="en-US"/>
        </w:rPr>
      </w:pPr>
      <w:r w:rsidRPr="00882B65">
        <w:rPr>
          <w:lang w:val="en-US"/>
        </w:rPr>
        <w:t xml:space="preserve"> All 0180.c200.0008 STATIC CPU</w:t>
      </w:r>
    </w:p>
    <w:p w14:paraId="3C7C74D8" w14:textId="77777777" w:rsidR="00D306D3" w:rsidRPr="00882B65" w:rsidRDefault="00D306D3" w:rsidP="00D306D3">
      <w:pPr>
        <w:pStyle w:val="CMDOutput"/>
        <w:rPr>
          <w:lang w:val="en-US"/>
        </w:rPr>
      </w:pPr>
      <w:r w:rsidRPr="00882B65">
        <w:rPr>
          <w:lang w:val="en-US"/>
        </w:rPr>
        <w:t xml:space="preserve"> All 0180.c200.0009 STATIC CPU</w:t>
      </w:r>
    </w:p>
    <w:p w14:paraId="0D9B4921" w14:textId="77777777" w:rsidR="00D306D3" w:rsidRPr="00882B65" w:rsidRDefault="00D306D3" w:rsidP="00D306D3">
      <w:pPr>
        <w:pStyle w:val="CMDOutput"/>
        <w:rPr>
          <w:lang w:val="en-US"/>
        </w:rPr>
      </w:pPr>
      <w:r w:rsidRPr="00882B65">
        <w:rPr>
          <w:lang w:val="en-US"/>
        </w:rPr>
        <w:t xml:space="preserve"> All 0180.c200.000a STATIC CPU</w:t>
      </w:r>
    </w:p>
    <w:p w14:paraId="1951357B" w14:textId="77777777" w:rsidR="00D306D3" w:rsidRPr="00882B65" w:rsidRDefault="00D306D3" w:rsidP="00D306D3">
      <w:pPr>
        <w:pStyle w:val="CMDOutput"/>
        <w:rPr>
          <w:lang w:val="en-US"/>
        </w:rPr>
      </w:pPr>
      <w:r w:rsidRPr="00882B65">
        <w:rPr>
          <w:lang w:val="en-US"/>
        </w:rPr>
        <w:t xml:space="preserve"> All 0180.c200.000b STATIC CPU</w:t>
      </w:r>
    </w:p>
    <w:p w14:paraId="5B7D75E4" w14:textId="77777777" w:rsidR="00D306D3" w:rsidRPr="00882B65" w:rsidRDefault="00D306D3" w:rsidP="00D306D3">
      <w:pPr>
        <w:pStyle w:val="CMDOutput"/>
        <w:rPr>
          <w:lang w:val="en-US"/>
        </w:rPr>
      </w:pPr>
      <w:r w:rsidRPr="00882B65">
        <w:rPr>
          <w:lang w:val="en-US"/>
        </w:rPr>
        <w:t xml:space="preserve"> All 0180.c200.000c STATIC CPU</w:t>
      </w:r>
    </w:p>
    <w:p w14:paraId="77208D3B" w14:textId="77777777" w:rsidR="00D306D3" w:rsidRPr="00882B65" w:rsidRDefault="00D306D3" w:rsidP="00D306D3">
      <w:pPr>
        <w:pStyle w:val="CMDOutput"/>
        <w:rPr>
          <w:lang w:val="en-US"/>
        </w:rPr>
      </w:pPr>
      <w:r w:rsidRPr="00882B65">
        <w:rPr>
          <w:lang w:val="en-US"/>
        </w:rPr>
        <w:t xml:space="preserve"> All 0180.c200.000d STATIC CPU</w:t>
      </w:r>
    </w:p>
    <w:p w14:paraId="36D715BB" w14:textId="77777777" w:rsidR="00D306D3" w:rsidRPr="00882B65" w:rsidRDefault="00D306D3" w:rsidP="00D306D3">
      <w:pPr>
        <w:pStyle w:val="CMDOutput"/>
        <w:rPr>
          <w:lang w:val="en-US"/>
        </w:rPr>
      </w:pPr>
      <w:r w:rsidRPr="00882B65">
        <w:rPr>
          <w:lang w:val="en-US"/>
        </w:rPr>
        <w:t xml:space="preserve"> All 0180.c200.000e STATIC CPU</w:t>
      </w:r>
    </w:p>
    <w:p w14:paraId="7469862A" w14:textId="77777777" w:rsidR="00D306D3" w:rsidRPr="00882B65" w:rsidRDefault="00D306D3" w:rsidP="00D306D3">
      <w:pPr>
        <w:pStyle w:val="CMDOutput"/>
        <w:rPr>
          <w:lang w:val="en-US"/>
        </w:rPr>
      </w:pPr>
      <w:r w:rsidRPr="00882B65">
        <w:rPr>
          <w:lang w:val="en-US"/>
        </w:rPr>
        <w:t xml:space="preserve"> All 0180.c200.000f STATIC CPU</w:t>
      </w:r>
    </w:p>
    <w:p w14:paraId="0F4CF44B" w14:textId="77777777" w:rsidR="00D306D3" w:rsidRPr="00882B65" w:rsidRDefault="00D306D3" w:rsidP="00D306D3">
      <w:pPr>
        <w:pStyle w:val="CMDOutput"/>
        <w:rPr>
          <w:lang w:val="en-US"/>
        </w:rPr>
      </w:pPr>
      <w:r w:rsidRPr="00882B65">
        <w:rPr>
          <w:lang w:val="en-US"/>
        </w:rPr>
        <w:t xml:space="preserve"> All 0180.c200.0010 STATIC CPU</w:t>
      </w:r>
    </w:p>
    <w:p w14:paraId="16449E9E" w14:textId="77777777" w:rsidR="00D306D3" w:rsidRPr="00882B65" w:rsidRDefault="00D306D3" w:rsidP="00D306D3">
      <w:pPr>
        <w:pStyle w:val="CMDOutput"/>
        <w:rPr>
          <w:lang w:val="en-US"/>
        </w:rPr>
      </w:pPr>
      <w:r w:rsidRPr="00882B65">
        <w:rPr>
          <w:lang w:val="en-US"/>
        </w:rPr>
        <w:t xml:space="preserve"> All </w:t>
      </w:r>
      <w:proofErr w:type="spellStart"/>
      <w:proofErr w:type="gramStart"/>
      <w:r w:rsidRPr="00882B65">
        <w:rPr>
          <w:lang w:val="en-US"/>
        </w:rPr>
        <w:t>ffff.ffff</w:t>
      </w:r>
      <w:proofErr w:type="gramEnd"/>
      <w:r w:rsidRPr="00882B65">
        <w:rPr>
          <w:lang w:val="en-US"/>
        </w:rPr>
        <w:t>.ffff</w:t>
      </w:r>
      <w:proofErr w:type="spellEnd"/>
      <w:r w:rsidRPr="00882B65">
        <w:rPr>
          <w:lang w:val="en-US"/>
        </w:rPr>
        <w:t xml:space="preserve"> STATIC CPU</w:t>
      </w:r>
    </w:p>
    <w:p w14:paraId="6185BDCE" w14:textId="77777777" w:rsidR="00D306D3" w:rsidRPr="00882B65" w:rsidRDefault="00D306D3" w:rsidP="00D306D3">
      <w:pPr>
        <w:pStyle w:val="CMDOutput"/>
        <w:rPr>
          <w:lang w:val="en-US"/>
        </w:rPr>
      </w:pPr>
      <w:r w:rsidRPr="00882B65">
        <w:rPr>
          <w:lang w:val="en-US"/>
        </w:rPr>
        <w:t xml:space="preserve">   1 5c26.0a24.2a60 DYNAMIC Fa0/6</w:t>
      </w:r>
    </w:p>
    <w:p w14:paraId="62CF80B2" w14:textId="77777777" w:rsidR="00D306D3" w:rsidRDefault="00D306D3" w:rsidP="00D306D3">
      <w:pPr>
        <w:pStyle w:val="CMDOutput"/>
      </w:pPr>
      <w:proofErr w:type="gramStart"/>
      <w:r>
        <w:t>Total</w:t>
      </w:r>
      <w:proofErr w:type="gramEnd"/>
      <w:r>
        <w:t xml:space="preserve"> de direcciones MAC para este criterio: 21</w:t>
      </w:r>
    </w:p>
    <w:p w14:paraId="4D8905FA" w14:textId="77777777" w:rsidR="000755B5" w:rsidRDefault="000755B5" w:rsidP="00F40890">
      <w:pPr>
        <w:pStyle w:val="Ttulo4"/>
      </w:pPr>
      <w:r>
        <w:t>Pregunta:</w:t>
      </w:r>
    </w:p>
    <w:p w14:paraId="1CB73571" w14:textId="77777777" w:rsidR="00D306D3" w:rsidRDefault="00D306D3" w:rsidP="00F40890">
      <w:pPr>
        <w:pStyle w:val="BodyTextL50"/>
        <w:keepNext/>
        <w:spacing w:before="0"/>
      </w:pPr>
      <w:r>
        <w:t>¿El switch mostró la dirección MAC de la PC-A? Si la respuesta es afirmativa, ¿en qué puerto estaba?</w:t>
      </w:r>
    </w:p>
    <w:p w14:paraId="435BFB4C" w14:textId="6CFCC219" w:rsidR="0039398C" w:rsidRDefault="0039398C" w:rsidP="00F40890">
      <w:pPr>
        <w:pStyle w:val="BodyTextL50"/>
        <w:keepNext/>
        <w:spacing w:before="0"/>
      </w:pPr>
      <w:r w:rsidRPr="0039398C">
        <w:t xml:space="preserve">No, el switch </w:t>
      </w:r>
      <w:r w:rsidRPr="0039398C">
        <w:rPr>
          <w:b/>
          <w:bCs/>
        </w:rPr>
        <w:t>S1</w:t>
      </w:r>
      <w:r w:rsidRPr="0039398C">
        <w:t xml:space="preserve"> no mostró la dirección MAC de la </w:t>
      </w:r>
      <w:r w:rsidRPr="0039398C">
        <w:rPr>
          <w:b/>
          <w:bCs/>
        </w:rPr>
        <w:t>PC-A</w:t>
      </w:r>
    </w:p>
    <w:p w14:paraId="77DFE215" w14:textId="77777777" w:rsidR="00D306D3" w:rsidRPr="00596998" w:rsidRDefault="00D306D3" w:rsidP="00D306D3">
      <w:pPr>
        <w:pStyle w:val="Ttulo1"/>
        <w:rPr>
          <w:rStyle w:val="AnswerGray"/>
        </w:rPr>
      </w:pPr>
      <w:r>
        <w:t>Preguntas de reflexión</w:t>
      </w:r>
    </w:p>
    <w:p w14:paraId="62F139C3" w14:textId="77777777" w:rsidR="00D306D3" w:rsidRDefault="00D306D3" w:rsidP="00F40890">
      <w:pPr>
        <w:pStyle w:val="ReflectionQ"/>
      </w:pPr>
      <w:r>
        <w:t>¿Se puede utilizar la difusión en el nivel de capa 2? Si es posible, ¿cuál sería la dirección MAC?</w:t>
      </w:r>
    </w:p>
    <w:p w14:paraId="5EFFA80B" w14:textId="77777777" w:rsidR="0039398C" w:rsidRPr="0039398C" w:rsidRDefault="0039398C" w:rsidP="0039398C">
      <w:pPr>
        <w:rPr>
          <w:lang w:val="es-EC"/>
        </w:rPr>
      </w:pPr>
      <w:r w:rsidRPr="0039398C">
        <w:rPr>
          <w:lang w:val="es-EC"/>
        </w:rPr>
        <w:t>Sí, se puede utilizar la difusión en el nivel de capa 2. En Ethernet, la difusión (broadcast) es un tipo de comunicación en la que un dispositivo envía un paquete a todos los demás dispositivos dentro de la misma red local.</w:t>
      </w:r>
    </w:p>
    <w:p w14:paraId="28B8561F" w14:textId="0C35EE3E" w:rsidR="00D306D3" w:rsidRPr="0039398C" w:rsidRDefault="0039398C" w:rsidP="0039398C">
      <w:pPr>
        <w:rPr>
          <w:rStyle w:val="AnswerGray"/>
          <w:b w:val="0"/>
          <w:sz w:val="22"/>
          <w:shd w:val="clear" w:color="auto" w:fill="auto"/>
          <w:lang w:val="es-EC"/>
        </w:rPr>
      </w:pPr>
      <w:r w:rsidRPr="0039398C">
        <w:rPr>
          <w:lang w:val="es-EC"/>
        </w:rPr>
        <w:t xml:space="preserve">Dirección MAC de difusión: La dirección MAC de difusión es una dirección especial que se utiliza para enviar un mensaje a todos los dispositivos en la red. La dirección MAC de difusión es </w:t>
      </w:r>
      <w:proofErr w:type="gramStart"/>
      <w:r w:rsidRPr="0039398C">
        <w:rPr>
          <w:lang w:val="es-EC"/>
        </w:rPr>
        <w:t>FF:FF</w:t>
      </w:r>
      <w:proofErr w:type="gramEnd"/>
      <w:r w:rsidRPr="0039398C">
        <w:rPr>
          <w:lang w:val="es-EC"/>
        </w:rPr>
        <w:t>:</w:t>
      </w:r>
      <w:proofErr w:type="gramStart"/>
      <w:r w:rsidRPr="0039398C">
        <w:rPr>
          <w:lang w:val="es-EC"/>
        </w:rPr>
        <w:t>FF:FF</w:t>
      </w:r>
      <w:proofErr w:type="gramEnd"/>
      <w:r w:rsidRPr="0039398C">
        <w:rPr>
          <w:lang w:val="es-EC"/>
        </w:rPr>
        <w:t>:</w:t>
      </w:r>
      <w:proofErr w:type="gramStart"/>
      <w:r w:rsidRPr="0039398C">
        <w:rPr>
          <w:lang w:val="es-EC"/>
        </w:rPr>
        <w:t>FF:FF</w:t>
      </w:r>
      <w:proofErr w:type="gramEnd"/>
      <w:r w:rsidRPr="0039398C">
        <w:rPr>
          <w:lang w:val="es-EC"/>
        </w:rPr>
        <w:t>, que es una dirección de 48 bits con todos los bits establecidos a "1". Esto indica que el paquete debe ser recibido por todos los dispositivos en la red local.</w:t>
      </w:r>
    </w:p>
    <w:p w14:paraId="5CA923C3" w14:textId="71D18FAE" w:rsidR="00F40890" w:rsidRDefault="00D306D3" w:rsidP="00F40890">
      <w:pPr>
        <w:pStyle w:val="ReflectionQ"/>
      </w:pPr>
      <w:r>
        <w:t>¿Por qué necesitaría conocer la dirección MAC de un dispositivo?</w:t>
      </w:r>
    </w:p>
    <w:p w14:paraId="08FDD08A" w14:textId="14F7331C" w:rsidR="0039398C" w:rsidRPr="0039398C" w:rsidRDefault="0039398C" w:rsidP="0039398C">
      <w:pPr>
        <w:pStyle w:val="ReflectionQ"/>
        <w:numPr>
          <w:ilvl w:val="0"/>
          <w:numId w:val="0"/>
        </w:numPr>
      </w:pPr>
      <w:r w:rsidRPr="0039398C">
        <w:t>Las direcciones MAC son fundamentales para la operación de redes Ethernet, ya que permiten la correcta transmisión de datos en una red local y ayudan en la identificación y el control del tráfico de la red.</w:t>
      </w:r>
    </w:p>
    <w:sectPr w:rsidR="0039398C" w:rsidRPr="0039398C"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1DB62" w14:textId="77777777" w:rsidR="00191820" w:rsidRDefault="00191820" w:rsidP="00710659">
      <w:pPr>
        <w:spacing w:after="0" w:line="240" w:lineRule="auto"/>
      </w:pPr>
      <w:r>
        <w:separator/>
      </w:r>
    </w:p>
    <w:p w14:paraId="48EA1119" w14:textId="77777777" w:rsidR="00191820" w:rsidRDefault="00191820"/>
  </w:endnote>
  <w:endnote w:type="continuationSeparator" w:id="0">
    <w:p w14:paraId="2407A150" w14:textId="77777777" w:rsidR="00191820" w:rsidRDefault="00191820" w:rsidP="00710659">
      <w:pPr>
        <w:spacing w:after="0" w:line="240" w:lineRule="auto"/>
      </w:pPr>
      <w:r>
        <w:continuationSeparator/>
      </w:r>
    </w:p>
    <w:p w14:paraId="53C449EF" w14:textId="77777777" w:rsidR="00191820" w:rsidRDefault="001918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4EF75"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F7354" w14:textId="697DEF3C"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882B65">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szCs w:val="16"/>
      </w:rPr>
      <w:t>8</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590BF" w14:textId="389623B5"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882B65">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69670" w14:textId="77777777" w:rsidR="00191820" w:rsidRDefault="00191820" w:rsidP="00710659">
      <w:pPr>
        <w:spacing w:after="0" w:line="240" w:lineRule="auto"/>
      </w:pPr>
      <w:r>
        <w:separator/>
      </w:r>
    </w:p>
    <w:p w14:paraId="799601BA" w14:textId="77777777" w:rsidR="00191820" w:rsidRDefault="00191820"/>
  </w:footnote>
  <w:footnote w:type="continuationSeparator" w:id="0">
    <w:p w14:paraId="7F64C0E1" w14:textId="77777777" w:rsidR="00191820" w:rsidRDefault="00191820" w:rsidP="00710659">
      <w:pPr>
        <w:spacing w:after="0" w:line="240" w:lineRule="auto"/>
      </w:pPr>
      <w:r>
        <w:continuationSeparator/>
      </w:r>
    </w:p>
    <w:p w14:paraId="574872C5" w14:textId="77777777" w:rsidR="00191820" w:rsidRDefault="001918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E8403"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ítulo"/>
      <w:tag w:val=""/>
      <w:id w:val="-1711953976"/>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Content>
      <w:p w14:paraId="170E5270" w14:textId="77777777" w:rsidR="00926CB2" w:rsidRDefault="00041A2F" w:rsidP="008402F2">
        <w:pPr>
          <w:pStyle w:val="PageHead"/>
        </w:pPr>
        <w:r>
          <w:t>Laboratorio - Ver direcciones MAC de dispositivos de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2269"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61C15BE"/>
    <w:multiLevelType w:val="hybridMultilevel"/>
    <w:tmpl w:val="8B1A06E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4635334E"/>
    <w:multiLevelType w:val="multilevel"/>
    <w:tmpl w:val="F946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CB406DA"/>
    <w:multiLevelType w:val="multilevel"/>
    <w:tmpl w:val="CDA4C4F8"/>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A707F4B"/>
    <w:multiLevelType w:val="multilevel"/>
    <w:tmpl w:val="43F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595432">
    <w:abstractNumId w:val="7"/>
  </w:num>
  <w:num w:numId="2" w16cid:durableId="1103495735">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14423652">
    <w:abstractNumId w:val="2"/>
  </w:num>
  <w:num w:numId="4" w16cid:durableId="882257229">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85580171">
    <w:abstractNumId w:val="3"/>
  </w:num>
  <w:num w:numId="6" w16cid:durableId="2034765520">
    <w:abstractNumId w:val="0"/>
  </w:num>
  <w:num w:numId="7" w16cid:durableId="958923136">
    <w:abstractNumId w:val="1"/>
  </w:num>
  <w:num w:numId="8" w16cid:durableId="1780493164">
    <w:abstractNumId w:val="4"/>
    <w:lvlOverride w:ilvl="0">
      <w:lvl w:ilvl="0">
        <w:start w:val="1"/>
        <w:numFmt w:val="decimal"/>
        <w:lvlText w:val="Parte %1:"/>
        <w:lvlJc w:val="left"/>
        <w:pPr>
          <w:tabs>
            <w:tab w:val="num" w:pos="1152"/>
          </w:tabs>
          <w:ind w:left="1152" w:hanging="792"/>
        </w:pPr>
        <w:rPr>
          <w:rFonts w:hint="default"/>
        </w:rPr>
      </w:lvl>
    </w:lvlOverride>
  </w:num>
  <w:num w:numId="9" w16cid:durableId="190847919">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775202105">
    <w:abstractNumId w:val="8"/>
  </w:num>
  <w:num w:numId="11" w16cid:durableId="166479817">
    <w:abstractNumId w:val="5"/>
  </w:num>
  <w:num w:numId="12" w16cid:durableId="2112777649">
    <w:abstractNumId w:val="6"/>
  </w:num>
  <w:num w:numId="13" w16cid:durableId="33391746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820"/>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9398C"/>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2D63"/>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46DE6"/>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2B65"/>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2DB4"/>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2C87"/>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87AA5"/>
    <w:rsid w:val="00C90311"/>
    <w:rsid w:val="00C91C26"/>
    <w:rsid w:val="00CA2BB2"/>
    <w:rsid w:val="00CA73D5"/>
    <w:rsid w:val="00CB2FC9"/>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00ED"/>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4F7CFF"/>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F40890"/>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F7CFF"/>
    <w:rPr>
      <w:b/>
      <w:bCs/>
      <w:noProof/>
      <w:sz w:val="26"/>
      <w:szCs w:val="26"/>
    </w:rPr>
  </w:style>
  <w:style w:type="character" w:customStyle="1" w:styleId="Ttulo2Car">
    <w:name w:val="Título 2 Car"/>
    <w:link w:val="Ttulo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F40890"/>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visitado">
    <w:name w:val="FollowedHyperlink"/>
    <w:basedOn w:val="Fuentedeprrafopredeter"/>
    <w:semiHidden/>
    <w:unhideWhenUsed/>
    <w:rsid w:val="00CD25CF"/>
    <w:rPr>
      <w:color w:val="800080" w:themeColor="followedHyperlink"/>
      <w:u w:val="single"/>
    </w:rPr>
  </w:style>
  <w:style w:type="character" w:styleId="Hipervnculo">
    <w:name w:val="Hyperlink"/>
    <w:uiPriority w:val="99"/>
    <w:unhideWhenUsed/>
    <w:rsid w:val="00D306D3"/>
    <w:rPr>
      <w:color w:val="0000FF"/>
      <w:u w:val="single"/>
    </w:rPr>
  </w:style>
  <w:style w:type="paragraph" w:styleId="Prrafodelista">
    <w:name w:val="List Paragraph"/>
    <w:basedOn w:val="Normal"/>
    <w:uiPriority w:val="34"/>
    <w:qFormat/>
    <w:rsid w:val="00D306D3"/>
    <w:pPr>
      <w:ind w:left="720"/>
      <w:contextualSpacing/>
    </w:pPr>
  </w:style>
  <w:style w:type="character" w:customStyle="1" w:styleId="UnresolvedMention1">
    <w:name w:val="Unresolved Mention1"/>
    <w:basedOn w:val="Fuentedeprrafopredeter"/>
    <w:uiPriority w:val="99"/>
    <w:semiHidden/>
    <w:unhideWhenUsed/>
    <w:rsid w:val="000C4A39"/>
    <w:rPr>
      <w:color w:val="605E5C"/>
      <w:shd w:val="clear" w:color="auto" w:fill="E1DFDD"/>
    </w:rPr>
  </w:style>
  <w:style w:type="paragraph" w:styleId="NormalWeb">
    <w:name w:val="Normal (Web)"/>
    <w:basedOn w:val="Normal"/>
    <w:uiPriority w:val="99"/>
    <w:semiHidden/>
    <w:unhideWhenUsed/>
    <w:rsid w:val="0039398C"/>
    <w:pPr>
      <w:spacing w:before="100" w:beforeAutospacing="1" w:after="100" w:afterAutospacing="1" w:line="240" w:lineRule="auto"/>
    </w:pPr>
    <w:rPr>
      <w:rFonts w:ascii="Times New Roman" w:eastAsia="Times New Roman" w:hAnsi="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121528">
      <w:bodyDiv w:val="1"/>
      <w:marLeft w:val="0"/>
      <w:marRight w:val="0"/>
      <w:marTop w:val="0"/>
      <w:marBottom w:val="0"/>
      <w:divBdr>
        <w:top w:val="none" w:sz="0" w:space="0" w:color="auto"/>
        <w:left w:val="none" w:sz="0" w:space="0" w:color="auto"/>
        <w:bottom w:val="none" w:sz="0" w:space="0" w:color="auto"/>
        <w:right w:val="none" w:sz="0" w:space="0" w:color="auto"/>
      </w:divBdr>
    </w:div>
    <w:div w:id="1354842347">
      <w:bodyDiv w:val="1"/>
      <w:marLeft w:val="0"/>
      <w:marRight w:val="0"/>
      <w:marTop w:val="0"/>
      <w:marBottom w:val="0"/>
      <w:divBdr>
        <w:top w:val="none" w:sz="0" w:space="0" w:color="auto"/>
        <w:left w:val="none" w:sz="0" w:space="0" w:color="auto"/>
        <w:bottom w:val="none" w:sz="0" w:space="0" w:color="auto"/>
        <w:right w:val="none" w:sz="0" w:space="0" w:color="auto"/>
      </w:divBdr>
    </w:div>
    <w:div w:id="149025024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64783237">
      <w:bodyDiv w:val="1"/>
      <w:marLeft w:val="0"/>
      <w:marRight w:val="0"/>
      <w:marTop w:val="0"/>
      <w:marBottom w:val="0"/>
      <w:divBdr>
        <w:top w:val="none" w:sz="0" w:space="0" w:color="auto"/>
        <w:left w:val="none" w:sz="0" w:space="0" w:color="auto"/>
        <w:bottom w:val="none" w:sz="0" w:space="0" w:color="auto"/>
        <w:right w:val="none" w:sz="0" w:space="0" w:color="auto"/>
      </w:divBdr>
    </w:div>
    <w:div w:id="1926111179">
      <w:bodyDiv w:val="1"/>
      <w:marLeft w:val="0"/>
      <w:marRight w:val="0"/>
      <w:marTop w:val="0"/>
      <w:marBottom w:val="0"/>
      <w:divBdr>
        <w:top w:val="none" w:sz="0" w:space="0" w:color="auto"/>
        <w:left w:val="none" w:sz="0" w:space="0" w:color="auto"/>
        <w:bottom w:val="none" w:sz="0" w:space="0" w:color="auto"/>
        <w:right w:val="none" w:sz="0" w:space="0" w:color="auto"/>
      </w:divBdr>
    </w:div>
    <w:div w:id="1987084198">
      <w:bodyDiv w:val="1"/>
      <w:marLeft w:val="0"/>
      <w:marRight w:val="0"/>
      <w:marTop w:val="0"/>
      <w:marBottom w:val="0"/>
      <w:divBdr>
        <w:top w:val="none" w:sz="0" w:space="0" w:color="auto"/>
        <w:left w:val="none" w:sz="0" w:space="0" w:color="auto"/>
        <w:bottom w:val="none" w:sz="0" w:space="0" w:color="auto"/>
        <w:right w:val="none" w:sz="0" w:space="0" w:color="auto"/>
      </w:divBdr>
    </w:div>
    <w:div w:id="2003652914">
      <w:bodyDiv w:val="1"/>
      <w:marLeft w:val="0"/>
      <w:marRight w:val="0"/>
      <w:marTop w:val="0"/>
      <w:marBottom w:val="0"/>
      <w:divBdr>
        <w:top w:val="none" w:sz="0" w:space="0" w:color="auto"/>
        <w:left w:val="none" w:sz="0" w:space="0" w:color="auto"/>
        <w:bottom w:val="none" w:sz="0" w:space="0" w:color="auto"/>
        <w:right w:val="none" w:sz="0" w:space="0" w:color="auto"/>
      </w:divBdr>
    </w:div>
    <w:div w:id="2111389859">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ndards-oui.ieee.org/oui.txt"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4E136A"/>
    <w:rsid w:val="00546DE6"/>
    <w:rsid w:val="005E7E48"/>
    <w:rsid w:val="00836D7C"/>
    <w:rsid w:val="00984544"/>
    <w:rsid w:val="00AF1F4E"/>
    <w:rsid w:val="00C36F19"/>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934AF2-7015-4787-A6CA-A15B328B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6</Pages>
  <Words>2043</Words>
  <Characters>11239</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Ver direcciones MAC de dispositivos de red</vt:lpstr>
      <vt:lpstr>Lab - View Network Device MAC Addresses</vt:lpstr>
    </vt:vector>
  </TitlesOfParts>
  <Company>Cisco Systems, Inc.</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Ver direcciones MAC de dispositivos de red</dc:title>
  <dc:creator>Sukyi</dc:creator>
  <dc:description>2013</dc:description>
  <cp:lastModifiedBy>Daniel Isaac Sierra Araujo</cp:lastModifiedBy>
  <cp:revision>2</cp:revision>
  <cp:lastPrinted>2019-10-04T14:10:00Z</cp:lastPrinted>
  <dcterms:created xsi:type="dcterms:W3CDTF">2025-05-10T03:19:00Z</dcterms:created>
  <dcterms:modified xsi:type="dcterms:W3CDTF">2025-05-10T03:19:00Z</dcterms:modified>
</cp:coreProperties>
</file>